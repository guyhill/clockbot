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E4" w:rsidRDefault="00B25AE4" w:rsidP="00B25AE4">
      <w:pPr>
        <w:pStyle w:val="Kop1"/>
      </w:pPr>
      <w:proofErr w:type="spellStart"/>
      <w:r>
        <w:t>Requirements</w:t>
      </w:r>
      <w:proofErr w:type="spellEnd"/>
      <w:r>
        <w:t xml:space="preserve"> </w:t>
      </w:r>
      <w:proofErr w:type="spellStart"/>
      <w:r>
        <w:t>ClockBot</w:t>
      </w:r>
      <w:proofErr w:type="spellEnd"/>
    </w:p>
    <w:p w:rsidR="00B25AE4" w:rsidRDefault="00B25AE4"/>
    <w:p w:rsidR="00B25AE4" w:rsidRDefault="00B25AE4">
      <w:r>
        <w:t xml:space="preserve">In opdracht van Phoenix Transitie moet een </w:t>
      </w:r>
      <w:proofErr w:type="spellStart"/>
      <w:r>
        <w:t>clockbot</w:t>
      </w:r>
      <w:proofErr w:type="spellEnd"/>
      <w:r>
        <w:t xml:space="preserve"> ontwikkeld worden die geautomatiseerd de laadtijd van ‘</w:t>
      </w:r>
      <w:proofErr w:type="spellStart"/>
      <w:r>
        <w:t>pageturns</w:t>
      </w:r>
      <w:proofErr w:type="spellEnd"/>
      <w:r>
        <w:t>’ moet meten in Blaise vragenlijsten.</w:t>
      </w:r>
    </w:p>
    <w:p w:rsidR="00B25AE4" w:rsidRDefault="00B25AE4"/>
    <w:p w:rsidR="00B25AE4" w:rsidRDefault="00B25AE4" w:rsidP="00B25AE4">
      <w:pPr>
        <w:pStyle w:val="Ondertitel"/>
      </w:pPr>
      <w:r>
        <w:t>Locatie vragenlijsten</w:t>
      </w:r>
    </w:p>
    <w:p w:rsidR="00B25AE4" w:rsidRDefault="00B25AE4">
      <w:r>
        <w:t xml:space="preserve">Alle te testen vragenlijsten worden door DVZ altijd op dezelfde website </w:t>
      </w:r>
      <w:r w:rsidR="00461043">
        <w:t>&lt;http://prepenquete.cbs.nl&gt;</w:t>
      </w:r>
      <w:r>
        <w:t xml:space="preserve"> aangeboden. Door de juiste combinatie van </w:t>
      </w:r>
      <w:r w:rsidR="00461043">
        <w:rPr>
          <w:i/>
        </w:rPr>
        <w:t>gebruikers</w:t>
      </w:r>
      <w:r>
        <w:rPr>
          <w:i/>
        </w:rPr>
        <w:t>naam</w:t>
      </w:r>
      <w:r>
        <w:t xml:space="preserve"> en </w:t>
      </w:r>
      <w:r>
        <w:rPr>
          <w:i/>
        </w:rPr>
        <w:t>wachtwoord</w:t>
      </w:r>
      <w:r>
        <w:t xml:space="preserve"> te gebruiken wordt de juiste vragenlijst geopend. Deze worden door DVZ veelal in een </w:t>
      </w:r>
      <w:proofErr w:type="spellStart"/>
      <w:r>
        <w:t>xlsx</w:t>
      </w:r>
      <w:proofErr w:type="spellEnd"/>
      <w:r>
        <w:t xml:space="preserve"> tabelletje aangeleverd. De </w:t>
      </w:r>
      <w:proofErr w:type="spellStart"/>
      <w:r>
        <w:t>clockbot</w:t>
      </w:r>
      <w:proofErr w:type="spellEnd"/>
      <w:r>
        <w:t xml:space="preserve"> zou dit moeten kunnen uitlezen. [Hier kunnen we een vast format voor afspreken.]</w:t>
      </w:r>
    </w:p>
    <w:p w:rsidR="00461043" w:rsidRDefault="00461043" w:rsidP="00080B50">
      <w:pPr>
        <w:jc w:val="center"/>
      </w:pPr>
      <w:r>
        <w:rPr>
          <w:noProof/>
        </w:rPr>
        <w:drawing>
          <wp:inline distT="0" distB="0" distL="0" distR="0" wp14:anchorId="6A95A1C4" wp14:editId="5326B782">
            <wp:extent cx="4489200" cy="2566800"/>
            <wp:effectExtent l="0" t="0" r="6985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2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E4" w:rsidRDefault="00B25AE4"/>
    <w:p w:rsidR="00B25AE4" w:rsidRDefault="00B25AE4" w:rsidP="00B25AE4">
      <w:pPr>
        <w:pStyle w:val="Ondertitel"/>
      </w:pPr>
      <w:r>
        <w:t>Browsers</w:t>
      </w:r>
    </w:p>
    <w:p w:rsidR="00B25AE4" w:rsidRDefault="00B25AE4">
      <w:r>
        <w:t>De laadtijd blijkt nogal afhankelijk te zijn van de browser die gebruikt wordt. In ieder geval de volgende browsers moeten kunnen worden getest:</w:t>
      </w:r>
    </w:p>
    <w:p w:rsidR="00B25AE4" w:rsidRDefault="00B25AE4" w:rsidP="00B25AE4">
      <w:pPr>
        <w:pStyle w:val="Lijstalinea"/>
        <w:numPr>
          <w:ilvl w:val="0"/>
          <w:numId w:val="2"/>
        </w:numPr>
      </w:pPr>
      <w:r>
        <w:t xml:space="preserve">Internet Explorer (eventueel via de </w:t>
      </w:r>
      <w:proofErr w:type="spellStart"/>
      <w:r>
        <w:t>citrix</w:t>
      </w:r>
      <w:proofErr w:type="spellEnd"/>
      <w:r>
        <w:t xml:space="preserve"> login van het CBS?)</w:t>
      </w:r>
    </w:p>
    <w:p w:rsidR="00B25AE4" w:rsidRDefault="00B25AE4" w:rsidP="00B25AE4">
      <w:pPr>
        <w:pStyle w:val="Lijstalinea"/>
        <w:numPr>
          <w:ilvl w:val="0"/>
          <w:numId w:val="2"/>
        </w:numPr>
      </w:pPr>
      <w:proofErr w:type="spellStart"/>
      <w:r>
        <w:t>Edge</w:t>
      </w:r>
      <w:proofErr w:type="spellEnd"/>
    </w:p>
    <w:p w:rsidR="00B25AE4" w:rsidRDefault="00B25AE4" w:rsidP="00B25AE4">
      <w:pPr>
        <w:pStyle w:val="Lijstalinea"/>
        <w:numPr>
          <w:ilvl w:val="0"/>
          <w:numId w:val="2"/>
        </w:numPr>
      </w:pPr>
      <w:proofErr w:type="spellStart"/>
      <w:r>
        <w:t>Chrome</w:t>
      </w:r>
      <w:proofErr w:type="spellEnd"/>
    </w:p>
    <w:p w:rsidR="00B25AE4" w:rsidRDefault="00B25AE4" w:rsidP="00B25AE4">
      <w:pPr>
        <w:pStyle w:val="Lijstalinea"/>
        <w:numPr>
          <w:ilvl w:val="0"/>
          <w:numId w:val="2"/>
        </w:numPr>
      </w:pPr>
      <w:r>
        <w:t>Firefox</w:t>
      </w:r>
    </w:p>
    <w:p w:rsidR="00B25AE4" w:rsidRDefault="00B25AE4" w:rsidP="00B25AE4">
      <w:pPr>
        <w:pStyle w:val="Lijstalinea"/>
        <w:numPr>
          <w:ilvl w:val="0"/>
          <w:numId w:val="2"/>
        </w:numPr>
      </w:pPr>
      <w:r>
        <w:t>Safari</w:t>
      </w:r>
    </w:p>
    <w:p w:rsidR="00B25AE4" w:rsidRDefault="00B25AE4">
      <w:r>
        <w:t>Wellicht is het handig wanneer er een mogelijkheid komt te selecteren welke browser je wilt testen (of juist niet wil testen).</w:t>
      </w:r>
    </w:p>
    <w:p w:rsidR="00B25AE4" w:rsidRDefault="00B25AE4"/>
    <w:p w:rsidR="00B25AE4" w:rsidRDefault="00461043" w:rsidP="00461043">
      <w:pPr>
        <w:pStyle w:val="Ondertitel"/>
      </w:pPr>
      <w:r>
        <w:t xml:space="preserve">Laadtijd </w:t>
      </w:r>
      <w:proofErr w:type="spellStart"/>
      <w:r>
        <w:t>pageturn</w:t>
      </w:r>
      <w:proofErr w:type="spellEnd"/>
      <w:r>
        <w:t xml:space="preserve"> meten</w:t>
      </w:r>
    </w:p>
    <w:p w:rsidR="00461043" w:rsidRDefault="00093E5C">
      <w:r>
        <w:t>Wanneer je ingelogd bent krijg je de volgende pagina-opbouw te zien. Zoals duidelijk wordt kan d</w:t>
      </w:r>
      <w:r w:rsidR="00461043">
        <w:t xml:space="preserve">e laadtijd van de </w:t>
      </w:r>
      <w:proofErr w:type="spellStart"/>
      <w:r w:rsidR="00461043">
        <w:t>pageturns</w:t>
      </w:r>
      <w:proofErr w:type="spellEnd"/>
      <w:r w:rsidR="00461043">
        <w:t xml:space="preserve"> </w:t>
      </w:r>
      <w:r>
        <w:t>nu</w:t>
      </w:r>
      <w:r w:rsidR="00461043">
        <w:t xml:space="preserve"> op twee manier gemeten worden, met de index-methode of met de volgende-methode.</w:t>
      </w:r>
    </w:p>
    <w:p w:rsidR="00461043" w:rsidRDefault="00093E5C" w:rsidP="00080B50">
      <w:pPr>
        <w:jc w:val="center"/>
      </w:pPr>
      <w:r>
        <w:rPr>
          <w:noProof/>
        </w:rPr>
        <w:drawing>
          <wp:inline distT="0" distB="0" distL="0" distR="0" wp14:anchorId="1D6421EB" wp14:editId="791D8B2F">
            <wp:extent cx="4492800" cy="3052800"/>
            <wp:effectExtent l="0" t="0" r="317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30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5C" w:rsidRDefault="00093E5C"/>
    <w:p w:rsidR="00461043" w:rsidRPr="00543C6E" w:rsidRDefault="00461043">
      <w:pPr>
        <w:rPr>
          <w:u w:val="single"/>
        </w:rPr>
      </w:pPr>
      <w:r w:rsidRPr="00543C6E">
        <w:rPr>
          <w:u w:val="single"/>
        </w:rPr>
        <w:t>Index-methode</w:t>
      </w:r>
    </w:p>
    <w:p w:rsidR="00461043" w:rsidRDefault="00461043">
      <w:r>
        <w:t>Alle nieuwe vragenlijsten die gemaakt worden voor Phoenix krijgen een index</w:t>
      </w:r>
      <w:r w:rsidR="00093E5C">
        <w:t xml:space="preserve"> (het linker deel)</w:t>
      </w:r>
      <w:r>
        <w:t xml:space="preserve">. </w:t>
      </w:r>
      <w:r w:rsidR="00093E5C">
        <w:t>Meten met de indexmethode betekent dan het volgende:</w:t>
      </w:r>
    </w:p>
    <w:p w:rsidR="00093E5C" w:rsidRDefault="00543C6E" w:rsidP="00093E5C">
      <w:pPr>
        <w:pStyle w:val="Lijstalinea"/>
        <w:numPr>
          <w:ilvl w:val="0"/>
          <w:numId w:val="4"/>
        </w:numPr>
      </w:pPr>
      <w:r>
        <w:t>Na de inlogprocedure sta je op het eerste indexitem (als het goed is)</w:t>
      </w:r>
    </w:p>
    <w:p w:rsidR="00093E5C" w:rsidRDefault="00093E5C" w:rsidP="00093E5C">
      <w:pPr>
        <w:pStyle w:val="Lijstalinea"/>
        <w:numPr>
          <w:ilvl w:val="0"/>
          <w:numId w:val="4"/>
        </w:numPr>
      </w:pPr>
      <w:proofErr w:type="spellStart"/>
      <w:r>
        <w:t>Klick</w:t>
      </w:r>
      <w:proofErr w:type="spellEnd"/>
      <w:r>
        <w:t xml:space="preserve"> </w:t>
      </w:r>
      <w:r w:rsidR="00543C6E">
        <w:t>op het volgende indexitem (hier ‘werkzame personen’)</w:t>
      </w:r>
    </w:p>
    <w:p w:rsidR="00093E5C" w:rsidRDefault="00093E5C" w:rsidP="00093E5C">
      <w:pPr>
        <w:pStyle w:val="Lijstalinea"/>
        <w:numPr>
          <w:ilvl w:val="0"/>
          <w:numId w:val="4"/>
        </w:numPr>
      </w:pPr>
      <w:r>
        <w:t xml:space="preserve">Meet de laadtijd van de </w:t>
      </w:r>
      <w:proofErr w:type="spellStart"/>
      <w:r>
        <w:t>pageturn</w:t>
      </w:r>
      <w:proofErr w:type="spellEnd"/>
    </w:p>
    <w:p w:rsidR="00093E5C" w:rsidRDefault="00093E5C" w:rsidP="00093E5C">
      <w:pPr>
        <w:pStyle w:val="Lijstalinea"/>
        <w:numPr>
          <w:ilvl w:val="0"/>
          <w:numId w:val="4"/>
        </w:numPr>
      </w:pPr>
      <w:proofErr w:type="spellStart"/>
      <w:r>
        <w:t>Klick</w:t>
      </w:r>
      <w:proofErr w:type="spellEnd"/>
      <w:r>
        <w:t xml:space="preserve"> op</w:t>
      </w:r>
      <w:r w:rsidR="00543C6E">
        <w:t xml:space="preserve"> het eerste indexitem (‘verslagjaar’)</w:t>
      </w:r>
      <w:r w:rsidR="00543C6E">
        <w:tab/>
      </w:r>
      <w:r w:rsidR="00543C6E">
        <w:br/>
        <w:t>De laadtijd blijkt beïnvloed te worden door zowel de pagina die je verlaat als de pagina waar je naartoe gaat; daarom willen we voor elke meting dezelfde “startpagina” gebruiken.</w:t>
      </w:r>
    </w:p>
    <w:p w:rsidR="00543C6E" w:rsidRDefault="00543C6E" w:rsidP="00093E5C">
      <w:pPr>
        <w:pStyle w:val="Lijstalinea"/>
        <w:numPr>
          <w:ilvl w:val="0"/>
          <w:numId w:val="4"/>
        </w:numPr>
      </w:pPr>
      <w:proofErr w:type="spellStart"/>
      <w:r>
        <w:t>Klick</w:t>
      </w:r>
      <w:proofErr w:type="spellEnd"/>
      <w:r>
        <w:t xml:space="preserve"> op het volgende indexitem (‘netto omzet’)</w:t>
      </w:r>
    </w:p>
    <w:p w:rsidR="00543C6E" w:rsidRDefault="00543C6E" w:rsidP="00093E5C">
      <w:pPr>
        <w:pStyle w:val="Lijstalinea"/>
        <w:numPr>
          <w:ilvl w:val="0"/>
          <w:numId w:val="4"/>
        </w:numPr>
      </w:pPr>
      <w:r>
        <w:t xml:space="preserve">Meet de laadtijd van de </w:t>
      </w:r>
      <w:proofErr w:type="spellStart"/>
      <w:r>
        <w:t>pageturn</w:t>
      </w:r>
      <w:proofErr w:type="spellEnd"/>
    </w:p>
    <w:p w:rsidR="00543C6E" w:rsidRDefault="00543C6E" w:rsidP="00093E5C">
      <w:pPr>
        <w:pStyle w:val="Lijstalinea"/>
        <w:numPr>
          <w:ilvl w:val="0"/>
          <w:numId w:val="4"/>
        </w:numPr>
      </w:pPr>
      <w:r>
        <w:t>Is het indexitem de laatste (hier ‘Afsluit’)?</w:t>
      </w:r>
    </w:p>
    <w:p w:rsidR="00543C6E" w:rsidRDefault="00543C6E" w:rsidP="00543C6E">
      <w:pPr>
        <w:pStyle w:val="Lijstalinea"/>
        <w:numPr>
          <w:ilvl w:val="1"/>
          <w:numId w:val="4"/>
        </w:numPr>
      </w:pPr>
      <w:r>
        <w:t>Nee, ga verder met 4.</w:t>
      </w:r>
    </w:p>
    <w:p w:rsidR="00543C6E" w:rsidRDefault="00543C6E" w:rsidP="00543C6E">
      <w:pPr>
        <w:pStyle w:val="Lijstalinea"/>
        <w:numPr>
          <w:ilvl w:val="1"/>
          <w:numId w:val="4"/>
        </w:numPr>
      </w:pPr>
      <w:r>
        <w:t>Ja, ga verder met 8</w:t>
      </w:r>
    </w:p>
    <w:p w:rsidR="00543C6E" w:rsidRDefault="00543C6E" w:rsidP="00543C6E">
      <w:pPr>
        <w:pStyle w:val="Lijstalinea"/>
        <w:numPr>
          <w:ilvl w:val="0"/>
          <w:numId w:val="4"/>
        </w:numPr>
      </w:pPr>
      <w:proofErr w:type="spellStart"/>
      <w:r>
        <w:t>Klick</w:t>
      </w:r>
      <w:proofErr w:type="spellEnd"/>
      <w:r>
        <w:t xml:space="preserve"> op het eerste indexitem (‘verslagjaar’)</w:t>
      </w:r>
    </w:p>
    <w:p w:rsidR="00543C6E" w:rsidRDefault="00543C6E" w:rsidP="00543C6E">
      <w:pPr>
        <w:pStyle w:val="Lijstalinea"/>
        <w:numPr>
          <w:ilvl w:val="0"/>
          <w:numId w:val="4"/>
        </w:numPr>
      </w:pPr>
      <w:r>
        <w:t xml:space="preserve">Meet de laadtijd van de </w:t>
      </w:r>
      <w:proofErr w:type="spellStart"/>
      <w:r>
        <w:t>pageturn</w:t>
      </w:r>
      <w:proofErr w:type="spellEnd"/>
      <w:r>
        <w:tab/>
      </w:r>
      <w:r>
        <w:br/>
        <w:t>De laadtijd van het eerste indexitem willen we ook nog meten zonder dat daar de logintijd bij zit.</w:t>
      </w:r>
    </w:p>
    <w:p w:rsidR="00477216" w:rsidRDefault="00477216" w:rsidP="00543C6E">
      <w:pPr>
        <w:pStyle w:val="Lijstalinea"/>
        <w:numPr>
          <w:ilvl w:val="0"/>
          <w:numId w:val="4"/>
        </w:numPr>
      </w:pPr>
      <w:r>
        <w:t>Klaar</w:t>
      </w:r>
    </w:p>
    <w:p w:rsidR="00461043" w:rsidRDefault="00461043"/>
    <w:p w:rsidR="00461043" w:rsidRPr="00477216" w:rsidRDefault="00461043">
      <w:pPr>
        <w:rPr>
          <w:u w:val="single"/>
        </w:rPr>
      </w:pPr>
      <w:r w:rsidRPr="00477216">
        <w:rPr>
          <w:u w:val="single"/>
        </w:rPr>
        <w:t>Vol</w:t>
      </w:r>
      <w:r w:rsidR="00080B50" w:rsidRPr="00477216">
        <w:rPr>
          <w:u w:val="single"/>
        </w:rPr>
        <w:t>g</w:t>
      </w:r>
      <w:r w:rsidRPr="00477216">
        <w:rPr>
          <w:u w:val="single"/>
        </w:rPr>
        <w:t>ende-methode</w:t>
      </w:r>
    </w:p>
    <w:p w:rsidR="00B25AE4" w:rsidRDefault="00080B50">
      <w:r>
        <w:t>Naast de indexmethode kan ook de Volgende-methode gebruikt wordt. Onder elke pagina staat altijd een knop ‘volgende’ waarmee door de hele vragenlijst gebladerd kan worden. Deze methode zou er dan als volgt uit zien:</w:t>
      </w:r>
    </w:p>
    <w:p w:rsidR="00080B50" w:rsidRDefault="00080B50" w:rsidP="00080B50">
      <w:pPr>
        <w:pStyle w:val="Lijstalinea"/>
        <w:numPr>
          <w:ilvl w:val="0"/>
          <w:numId w:val="5"/>
        </w:numPr>
      </w:pPr>
      <w:r>
        <w:t>Na de inlogprocedure sta je op het eerste indexitem (als het goed is)</w:t>
      </w:r>
    </w:p>
    <w:p w:rsidR="00080B50" w:rsidRDefault="00080B50" w:rsidP="00080B50">
      <w:pPr>
        <w:pStyle w:val="Lijstalinea"/>
        <w:numPr>
          <w:ilvl w:val="0"/>
          <w:numId w:val="5"/>
        </w:numPr>
      </w:pPr>
      <w:proofErr w:type="spellStart"/>
      <w:r>
        <w:t>Klick</w:t>
      </w:r>
      <w:proofErr w:type="spellEnd"/>
      <w:r>
        <w:t xml:space="preserve"> op de knop volgende </w:t>
      </w:r>
    </w:p>
    <w:p w:rsidR="00080B50" w:rsidRDefault="00080B50" w:rsidP="00080B50">
      <w:pPr>
        <w:pStyle w:val="Lijstalinea"/>
        <w:numPr>
          <w:ilvl w:val="0"/>
          <w:numId w:val="5"/>
        </w:numPr>
      </w:pPr>
      <w:r>
        <w:t xml:space="preserve">Meet de laadtijd van de </w:t>
      </w:r>
      <w:proofErr w:type="spellStart"/>
      <w:r>
        <w:t>pageturn</w:t>
      </w:r>
      <w:proofErr w:type="spellEnd"/>
    </w:p>
    <w:p w:rsidR="00477216" w:rsidRDefault="00477216" w:rsidP="00477216">
      <w:pPr>
        <w:pStyle w:val="Lijstalinea"/>
        <w:numPr>
          <w:ilvl w:val="0"/>
          <w:numId w:val="5"/>
        </w:numPr>
      </w:pPr>
      <w:r>
        <w:t>Is het indexitem de laatste (hier ‘Afsluit’)?</w:t>
      </w:r>
    </w:p>
    <w:p w:rsidR="00477216" w:rsidRDefault="00477216" w:rsidP="00477216">
      <w:pPr>
        <w:pStyle w:val="Lijstalinea"/>
        <w:numPr>
          <w:ilvl w:val="1"/>
          <w:numId w:val="5"/>
        </w:numPr>
      </w:pPr>
      <w:r>
        <w:t>Nee, ga verder met 2.</w:t>
      </w:r>
    </w:p>
    <w:p w:rsidR="00477216" w:rsidRDefault="00477216" w:rsidP="00477216">
      <w:pPr>
        <w:pStyle w:val="Lijstalinea"/>
        <w:numPr>
          <w:ilvl w:val="1"/>
          <w:numId w:val="5"/>
        </w:numPr>
      </w:pPr>
      <w:r>
        <w:t>Ja, ga verder met 5</w:t>
      </w:r>
    </w:p>
    <w:p w:rsidR="00080B50" w:rsidRDefault="00477216" w:rsidP="00080B50">
      <w:pPr>
        <w:pStyle w:val="Lijstalinea"/>
        <w:numPr>
          <w:ilvl w:val="0"/>
          <w:numId w:val="5"/>
        </w:numPr>
      </w:pPr>
      <w:r>
        <w:t>Klaar</w:t>
      </w:r>
    </w:p>
    <w:p w:rsidR="00461043" w:rsidRDefault="00461043"/>
    <w:p w:rsidR="00461043" w:rsidRDefault="00461043" w:rsidP="00080B50">
      <w:pPr>
        <w:pStyle w:val="Ondertitel"/>
      </w:pPr>
      <w:r>
        <w:t>De meting in grote lijnen</w:t>
      </w:r>
    </w:p>
    <w:p w:rsidR="00080B50" w:rsidRDefault="00080B50">
      <w:r>
        <w:t>Het protocol voor de meting als geheel gaat er als volgt uit zien:</w:t>
      </w:r>
    </w:p>
    <w:p w:rsidR="00477216" w:rsidRDefault="00477216" w:rsidP="00461043">
      <w:pPr>
        <w:pStyle w:val="Lijstalinea"/>
        <w:numPr>
          <w:ilvl w:val="0"/>
          <w:numId w:val="3"/>
        </w:numPr>
      </w:pPr>
      <w:r>
        <w:t>Selecteer de eerste browsers</w:t>
      </w:r>
    </w:p>
    <w:p w:rsidR="00477216" w:rsidRDefault="00477216" w:rsidP="00461043">
      <w:pPr>
        <w:pStyle w:val="Lijstalinea"/>
        <w:numPr>
          <w:ilvl w:val="0"/>
          <w:numId w:val="3"/>
        </w:numPr>
      </w:pPr>
      <w:r>
        <w:t>Selecteer de gegevens van de eerste gebruiker</w:t>
      </w:r>
    </w:p>
    <w:p w:rsidR="00461043" w:rsidRDefault="00461043" w:rsidP="00461043">
      <w:pPr>
        <w:pStyle w:val="Lijstalinea"/>
        <w:numPr>
          <w:ilvl w:val="0"/>
          <w:numId w:val="3"/>
        </w:numPr>
      </w:pPr>
      <w:r>
        <w:t xml:space="preserve">Open </w:t>
      </w:r>
      <w:r>
        <w:rPr>
          <w:i/>
        </w:rPr>
        <w:t>website</w:t>
      </w:r>
      <w:r>
        <w:t xml:space="preserve"> in </w:t>
      </w:r>
      <w:r>
        <w:rPr>
          <w:i/>
        </w:rPr>
        <w:t>browser</w:t>
      </w:r>
    </w:p>
    <w:p w:rsidR="00461043" w:rsidRDefault="00461043" w:rsidP="00461043">
      <w:pPr>
        <w:pStyle w:val="Lijstalinea"/>
        <w:numPr>
          <w:ilvl w:val="0"/>
          <w:numId w:val="3"/>
        </w:numPr>
      </w:pPr>
      <w:r>
        <w:t xml:space="preserve">Log in met </w:t>
      </w:r>
      <w:r>
        <w:rPr>
          <w:i/>
        </w:rPr>
        <w:t>gebruikersnaam</w:t>
      </w:r>
      <w:r>
        <w:t xml:space="preserve"> en </w:t>
      </w:r>
      <w:r>
        <w:rPr>
          <w:i/>
        </w:rPr>
        <w:t>wachtwoord</w:t>
      </w:r>
    </w:p>
    <w:p w:rsidR="00461043" w:rsidRDefault="00461043" w:rsidP="00461043">
      <w:pPr>
        <w:pStyle w:val="Lijstalinea"/>
        <w:numPr>
          <w:ilvl w:val="0"/>
          <w:numId w:val="3"/>
        </w:numPr>
      </w:pPr>
      <w:r>
        <w:t>Meet direct de laadtijd van de inlogprocedure</w:t>
      </w:r>
    </w:p>
    <w:p w:rsidR="00461043" w:rsidRDefault="00461043" w:rsidP="00461043">
      <w:pPr>
        <w:pStyle w:val="Lijstalinea"/>
        <w:numPr>
          <w:ilvl w:val="0"/>
          <w:numId w:val="3"/>
        </w:numPr>
      </w:pPr>
      <w:r>
        <w:t xml:space="preserve">Meet de laadtijd via </w:t>
      </w:r>
      <w:r w:rsidR="00477216" w:rsidRPr="00743DE3">
        <w:rPr>
          <w:i/>
        </w:rPr>
        <w:t>m</w:t>
      </w:r>
      <w:r w:rsidRPr="00743DE3">
        <w:rPr>
          <w:i/>
        </w:rPr>
        <w:t>ethode</w:t>
      </w:r>
      <w:r w:rsidR="00477216" w:rsidRPr="00743DE3">
        <w:rPr>
          <w:i/>
        </w:rPr>
        <w:t xml:space="preserve"> x</w:t>
      </w:r>
    </w:p>
    <w:p w:rsidR="00477216" w:rsidRDefault="00477216" w:rsidP="00461043">
      <w:pPr>
        <w:pStyle w:val="Lijstalinea"/>
        <w:numPr>
          <w:ilvl w:val="0"/>
          <w:numId w:val="3"/>
        </w:numPr>
      </w:pPr>
      <w:r>
        <w:t>Sluit de browser</w:t>
      </w:r>
      <w:r w:rsidR="00743DE3">
        <w:tab/>
      </w:r>
      <w:r w:rsidR="00743DE3">
        <w:br/>
        <w:t>elke meting moet gestart worden vanuit een fris geladen browser</w:t>
      </w:r>
    </w:p>
    <w:p w:rsidR="00477216" w:rsidRDefault="00477216" w:rsidP="00461043">
      <w:pPr>
        <w:pStyle w:val="Lijstalinea"/>
        <w:numPr>
          <w:ilvl w:val="0"/>
          <w:numId w:val="3"/>
        </w:numPr>
      </w:pPr>
      <w:r>
        <w:t>Was dit de laatste gebruiker?</w:t>
      </w:r>
    </w:p>
    <w:p w:rsidR="00477216" w:rsidRDefault="00477216" w:rsidP="00477216">
      <w:pPr>
        <w:pStyle w:val="Lijstalinea"/>
        <w:numPr>
          <w:ilvl w:val="1"/>
          <w:numId w:val="3"/>
        </w:numPr>
      </w:pPr>
      <w:r>
        <w:t>Nee, ga naar 9</w:t>
      </w:r>
    </w:p>
    <w:p w:rsidR="00477216" w:rsidRDefault="00477216" w:rsidP="00477216">
      <w:pPr>
        <w:pStyle w:val="Lijstalinea"/>
        <w:numPr>
          <w:ilvl w:val="1"/>
          <w:numId w:val="3"/>
        </w:numPr>
      </w:pPr>
      <w:r>
        <w:t>Ja, ga naar 10</w:t>
      </w:r>
    </w:p>
    <w:p w:rsidR="00461043" w:rsidRDefault="00743DE3" w:rsidP="00461043">
      <w:pPr>
        <w:pStyle w:val="Lijstalinea"/>
        <w:numPr>
          <w:ilvl w:val="0"/>
          <w:numId w:val="3"/>
        </w:numPr>
      </w:pPr>
      <w:r>
        <w:t>Selecteer de gegevens van</w:t>
      </w:r>
      <w:r w:rsidR="00477216">
        <w:t xml:space="preserve"> de volgende gebruiker en ga naar 3</w:t>
      </w:r>
    </w:p>
    <w:p w:rsidR="00477216" w:rsidRDefault="00477216" w:rsidP="00461043">
      <w:pPr>
        <w:pStyle w:val="Lijstalinea"/>
        <w:numPr>
          <w:ilvl w:val="0"/>
          <w:numId w:val="3"/>
        </w:numPr>
      </w:pPr>
      <w:r>
        <w:t>Was dit de laatste browser?</w:t>
      </w:r>
    </w:p>
    <w:p w:rsidR="00477216" w:rsidRDefault="00477216" w:rsidP="00477216">
      <w:pPr>
        <w:pStyle w:val="Lijstalinea"/>
        <w:numPr>
          <w:ilvl w:val="1"/>
          <w:numId w:val="3"/>
        </w:numPr>
      </w:pPr>
      <w:r>
        <w:t>Nee, ga naar 11</w:t>
      </w:r>
    </w:p>
    <w:p w:rsidR="00477216" w:rsidRDefault="00743DE3" w:rsidP="00477216">
      <w:pPr>
        <w:pStyle w:val="Lijstalinea"/>
        <w:numPr>
          <w:ilvl w:val="1"/>
          <w:numId w:val="3"/>
        </w:numPr>
      </w:pPr>
      <w:r>
        <w:t>Ja, ga naar 12</w:t>
      </w:r>
    </w:p>
    <w:p w:rsidR="00477216" w:rsidRDefault="00477216" w:rsidP="00477216">
      <w:pPr>
        <w:pStyle w:val="Lijstalinea"/>
        <w:numPr>
          <w:ilvl w:val="0"/>
          <w:numId w:val="3"/>
        </w:numPr>
      </w:pPr>
      <w:r>
        <w:t>Selecteer de volgende browser en ga naar 2</w:t>
      </w:r>
    </w:p>
    <w:p w:rsidR="00477216" w:rsidRDefault="00477216" w:rsidP="00461043">
      <w:pPr>
        <w:pStyle w:val="Lijstalinea"/>
        <w:numPr>
          <w:ilvl w:val="0"/>
          <w:numId w:val="3"/>
        </w:numPr>
      </w:pPr>
      <w:r>
        <w:t>Stel een resultaten bestand op</w:t>
      </w:r>
    </w:p>
    <w:p w:rsidR="00461043" w:rsidRDefault="00461043"/>
    <w:p w:rsidR="00743DE3" w:rsidRDefault="00743DE3" w:rsidP="00743DE3">
      <w:pPr>
        <w:pStyle w:val="Ondertitel"/>
      </w:pPr>
      <w:r>
        <w:t>Overige punten</w:t>
      </w:r>
    </w:p>
    <w:p w:rsidR="00743DE3" w:rsidRDefault="00743DE3">
      <w:r>
        <w:sym w:font="Wingdings" w:char="F0E0"/>
      </w:r>
      <w:r>
        <w:t xml:space="preserve"> Tijdens het meten moet bijgehouden kunnen worden van welke pagina nu precies de laadtijd gemeten wordt. Dit moet namelijk meegegeven worden in de resultaten. Deze moet zowel met de index- als met de volgende-methode bijgehouden kunnen worden.</w:t>
      </w:r>
    </w:p>
    <w:p w:rsidR="00743DE3" w:rsidRDefault="00743DE3">
      <w:r>
        <w:sym w:font="Wingdings" w:char="F0E0"/>
      </w:r>
      <w:r>
        <w:t xml:space="preserve"> Misschien kan nog ingebouwd worden dat dezelfde gebruiker in dezelfde browser meerdere keren achter elkaar gemeten wordt? Om zodoende een gemiddelde laadtijd te meten.</w:t>
      </w:r>
    </w:p>
    <w:p w:rsidR="00743DE3" w:rsidRDefault="00743DE3">
      <w:r>
        <w:sym w:font="Wingdings" w:char="F0E0"/>
      </w:r>
      <w:r>
        <w:t xml:space="preserve"> We moeten nog even overleggen hoe het resultaten bestand er precies uit komt te zien. Ik zou zeggen dat in ieder geval de volgende variabelen erin opgenomen moeten worden:</w:t>
      </w:r>
    </w:p>
    <w:p w:rsidR="00743DE3" w:rsidRDefault="00743DE3">
      <w:r>
        <w:tab/>
        <w:t>Browser</w:t>
      </w:r>
    </w:p>
    <w:p w:rsidR="00743DE3" w:rsidRDefault="00743DE3">
      <w:r>
        <w:tab/>
        <w:t>Gebruikersnaam</w:t>
      </w:r>
    </w:p>
    <w:p w:rsidR="00743DE3" w:rsidRDefault="00743DE3">
      <w:r>
        <w:tab/>
        <w:t>Paginanaam</w:t>
      </w:r>
    </w:p>
    <w:p w:rsidR="00743DE3" w:rsidRPr="00B25AE4" w:rsidRDefault="00743DE3">
      <w:r>
        <w:tab/>
        <w:t>Laadtijd</w:t>
      </w:r>
    </w:p>
    <w:sectPr w:rsidR="00743DE3" w:rsidRPr="00B25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9788F"/>
    <w:multiLevelType w:val="hybridMultilevel"/>
    <w:tmpl w:val="991AFC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C2E77"/>
    <w:multiLevelType w:val="hybridMultilevel"/>
    <w:tmpl w:val="93BE7D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6607F"/>
    <w:multiLevelType w:val="hybridMultilevel"/>
    <w:tmpl w:val="4F54BE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20006"/>
    <w:multiLevelType w:val="hybridMultilevel"/>
    <w:tmpl w:val="DAE06676"/>
    <w:lvl w:ilvl="0" w:tplc="3B6E4566">
      <w:start w:val="1"/>
      <w:numFmt w:val="decimal"/>
      <w:pStyle w:val="Memo-referenties"/>
      <w:lvlText w:val="[%1]."/>
      <w:lvlJc w:val="left"/>
      <w:pPr>
        <w:tabs>
          <w:tab w:val="num" w:pos="785"/>
        </w:tabs>
        <w:ind w:left="785" w:hanging="42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C5C0072"/>
    <w:multiLevelType w:val="hybridMultilevel"/>
    <w:tmpl w:val="8A88FA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AE4"/>
    <w:rsid w:val="00001F27"/>
    <w:rsid w:val="00004D0D"/>
    <w:rsid w:val="000052D6"/>
    <w:rsid w:val="00006CFE"/>
    <w:rsid w:val="000105EE"/>
    <w:rsid w:val="00011EA0"/>
    <w:rsid w:val="0001295F"/>
    <w:rsid w:val="00014490"/>
    <w:rsid w:val="00014F63"/>
    <w:rsid w:val="00020956"/>
    <w:rsid w:val="000226FF"/>
    <w:rsid w:val="00023615"/>
    <w:rsid w:val="00030CE1"/>
    <w:rsid w:val="00032885"/>
    <w:rsid w:val="00041416"/>
    <w:rsid w:val="000414DB"/>
    <w:rsid w:val="00052C90"/>
    <w:rsid w:val="00054BE8"/>
    <w:rsid w:val="00054F4F"/>
    <w:rsid w:val="00061599"/>
    <w:rsid w:val="00062044"/>
    <w:rsid w:val="00062DB1"/>
    <w:rsid w:val="000645B0"/>
    <w:rsid w:val="00064A5E"/>
    <w:rsid w:val="00065A0D"/>
    <w:rsid w:val="000661D8"/>
    <w:rsid w:val="00067314"/>
    <w:rsid w:val="0006767E"/>
    <w:rsid w:val="000679C7"/>
    <w:rsid w:val="00067C2C"/>
    <w:rsid w:val="00070A95"/>
    <w:rsid w:val="0007105A"/>
    <w:rsid w:val="00071A0F"/>
    <w:rsid w:val="00080B50"/>
    <w:rsid w:val="000813A4"/>
    <w:rsid w:val="00083645"/>
    <w:rsid w:val="0008516A"/>
    <w:rsid w:val="000854C8"/>
    <w:rsid w:val="00085C37"/>
    <w:rsid w:val="00087864"/>
    <w:rsid w:val="00091D53"/>
    <w:rsid w:val="000926F3"/>
    <w:rsid w:val="000929F3"/>
    <w:rsid w:val="00093D64"/>
    <w:rsid w:val="00093E5C"/>
    <w:rsid w:val="000956BC"/>
    <w:rsid w:val="00095748"/>
    <w:rsid w:val="000978E3"/>
    <w:rsid w:val="000A086E"/>
    <w:rsid w:val="000A0F8F"/>
    <w:rsid w:val="000A2CC0"/>
    <w:rsid w:val="000A30FF"/>
    <w:rsid w:val="000A765A"/>
    <w:rsid w:val="000B0C8A"/>
    <w:rsid w:val="000B1E94"/>
    <w:rsid w:val="000B3AD3"/>
    <w:rsid w:val="000B60E0"/>
    <w:rsid w:val="000B707B"/>
    <w:rsid w:val="000C1A17"/>
    <w:rsid w:val="000C4345"/>
    <w:rsid w:val="000C492A"/>
    <w:rsid w:val="000C5BAC"/>
    <w:rsid w:val="000C7FC0"/>
    <w:rsid w:val="000D04FF"/>
    <w:rsid w:val="000D05A4"/>
    <w:rsid w:val="000D2450"/>
    <w:rsid w:val="000D2C5B"/>
    <w:rsid w:val="000D3343"/>
    <w:rsid w:val="000D3C59"/>
    <w:rsid w:val="000E4843"/>
    <w:rsid w:val="000E49F6"/>
    <w:rsid w:val="000E4D63"/>
    <w:rsid w:val="000E5DD2"/>
    <w:rsid w:val="000E6C35"/>
    <w:rsid w:val="000E7848"/>
    <w:rsid w:val="000E7EDC"/>
    <w:rsid w:val="000F15B8"/>
    <w:rsid w:val="000F243A"/>
    <w:rsid w:val="000F43D4"/>
    <w:rsid w:val="000F540A"/>
    <w:rsid w:val="00100367"/>
    <w:rsid w:val="00101CE5"/>
    <w:rsid w:val="00102B25"/>
    <w:rsid w:val="00103A02"/>
    <w:rsid w:val="00107E9F"/>
    <w:rsid w:val="00111686"/>
    <w:rsid w:val="00111723"/>
    <w:rsid w:val="001131D7"/>
    <w:rsid w:val="0011462E"/>
    <w:rsid w:val="0011469A"/>
    <w:rsid w:val="001164E6"/>
    <w:rsid w:val="00117952"/>
    <w:rsid w:val="001220C8"/>
    <w:rsid w:val="00122770"/>
    <w:rsid w:val="00122FE5"/>
    <w:rsid w:val="00124285"/>
    <w:rsid w:val="001243E9"/>
    <w:rsid w:val="00124C88"/>
    <w:rsid w:val="00126509"/>
    <w:rsid w:val="0012707F"/>
    <w:rsid w:val="0012795D"/>
    <w:rsid w:val="00127C2A"/>
    <w:rsid w:val="00131880"/>
    <w:rsid w:val="00131E79"/>
    <w:rsid w:val="001330C0"/>
    <w:rsid w:val="00133F07"/>
    <w:rsid w:val="00133FFA"/>
    <w:rsid w:val="001361B3"/>
    <w:rsid w:val="001361C8"/>
    <w:rsid w:val="0013775C"/>
    <w:rsid w:val="0014030B"/>
    <w:rsid w:val="001417BB"/>
    <w:rsid w:val="00141DAB"/>
    <w:rsid w:val="00142685"/>
    <w:rsid w:val="00143A19"/>
    <w:rsid w:val="0014485E"/>
    <w:rsid w:val="001457D5"/>
    <w:rsid w:val="00146D5F"/>
    <w:rsid w:val="00152317"/>
    <w:rsid w:val="0015519D"/>
    <w:rsid w:val="001556E5"/>
    <w:rsid w:val="00161431"/>
    <w:rsid w:val="001626A8"/>
    <w:rsid w:val="00162F58"/>
    <w:rsid w:val="001631D7"/>
    <w:rsid w:val="0016521F"/>
    <w:rsid w:val="00165925"/>
    <w:rsid w:val="00165C61"/>
    <w:rsid w:val="00167183"/>
    <w:rsid w:val="001678CF"/>
    <w:rsid w:val="001715CA"/>
    <w:rsid w:val="001716A6"/>
    <w:rsid w:val="0017195E"/>
    <w:rsid w:val="00172876"/>
    <w:rsid w:val="00172E0A"/>
    <w:rsid w:val="0017385F"/>
    <w:rsid w:val="00176B49"/>
    <w:rsid w:val="00180827"/>
    <w:rsid w:val="00193659"/>
    <w:rsid w:val="00194ED1"/>
    <w:rsid w:val="0019505A"/>
    <w:rsid w:val="001968B0"/>
    <w:rsid w:val="001969B6"/>
    <w:rsid w:val="001A012C"/>
    <w:rsid w:val="001A4A43"/>
    <w:rsid w:val="001A4F30"/>
    <w:rsid w:val="001A696A"/>
    <w:rsid w:val="001B0B27"/>
    <w:rsid w:val="001B0B74"/>
    <w:rsid w:val="001B1D8C"/>
    <w:rsid w:val="001B3786"/>
    <w:rsid w:val="001B5AAE"/>
    <w:rsid w:val="001C1A39"/>
    <w:rsid w:val="001C2080"/>
    <w:rsid w:val="001C27B7"/>
    <w:rsid w:val="001C4DD1"/>
    <w:rsid w:val="001C5CF9"/>
    <w:rsid w:val="001C6B11"/>
    <w:rsid w:val="001C6F1D"/>
    <w:rsid w:val="001C793C"/>
    <w:rsid w:val="001C7FC3"/>
    <w:rsid w:val="001D12E1"/>
    <w:rsid w:val="001D2361"/>
    <w:rsid w:val="001D3751"/>
    <w:rsid w:val="001D53CE"/>
    <w:rsid w:val="001D5A4A"/>
    <w:rsid w:val="001D6F82"/>
    <w:rsid w:val="001D7DEE"/>
    <w:rsid w:val="001E0B12"/>
    <w:rsid w:val="001E29D2"/>
    <w:rsid w:val="001E2EA7"/>
    <w:rsid w:val="001E4469"/>
    <w:rsid w:val="001E597E"/>
    <w:rsid w:val="001F183A"/>
    <w:rsid w:val="001F2250"/>
    <w:rsid w:val="001F26AD"/>
    <w:rsid w:val="001F2C63"/>
    <w:rsid w:val="001F31F0"/>
    <w:rsid w:val="001F5C2F"/>
    <w:rsid w:val="001F5FBD"/>
    <w:rsid w:val="001F665F"/>
    <w:rsid w:val="002002C2"/>
    <w:rsid w:val="00202783"/>
    <w:rsid w:val="00204381"/>
    <w:rsid w:val="00204D7C"/>
    <w:rsid w:val="00205314"/>
    <w:rsid w:val="002056E5"/>
    <w:rsid w:val="00207609"/>
    <w:rsid w:val="00210DA9"/>
    <w:rsid w:val="00210EFF"/>
    <w:rsid w:val="0021239B"/>
    <w:rsid w:val="00222BA3"/>
    <w:rsid w:val="002252FA"/>
    <w:rsid w:val="0022589A"/>
    <w:rsid w:val="00225C08"/>
    <w:rsid w:val="00232988"/>
    <w:rsid w:val="00233E8F"/>
    <w:rsid w:val="00240E44"/>
    <w:rsid w:val="00245349"/>
    <w:rsid w:val="00245C65"/>
    <w:rsid w:val="0024649E"/>
    <w:rsid w:val="00247CEA"/>
    <w:rsid w:val="00251C6B"/>
    <w:rsid w:val="00253F2B"/>
    <w:rsid w:val="002540BE"/>
    <w:rsid w:val="00257A41"/>
    <w:rsid w:val="00257A8C"/>
    <w:rsid w:val="00261711"/>
    <w:rsid w:val="00261A6F"/>
    <w:rsid w:val="00261A75"/>
    <w:rsid w:val="00261FBA"/>
    <w:rsid w:val="0026312A"/>
    <w:rsid w:val="002631A1"/>
    <w:rsid w:val="002654FC"/>
    <w:rsid w:val="002655CF"/>
    <w:rsid w:val="00265FBC"/>
    <w:rsid w:val="00266481"/>
    <w:rsid w:val="002671E8"/>
    <w:rsid w:val="0026725A"/>
    <w:rsid w:val="00267383"/>
    <w:rsid w:val="002744F0"/>
    <w:rsid w:val="002832E4"/>
    <w:rsid w:val="00284A95"/>
    <w:rsid w:val="0028653F"/>
    <w:rsid w:val="00286B80"/>
    <w:rsid w:val="002872F5"/>
    <w:rsid w:val="00294511"/>
    <w:rsid w:val="00294A45"/>
    <w:rsid w:val="00295B21"/>
    <w:rsid w:val="00297D58"/>
    <w:rsid w:val="002A2B02"/>
    <w:rsid w:val="002A2ED6"/>
    <w:rsid w:val="002A3517"/>
    <w:rsid w:val="002A47CB"/>
    <w:rsid w:val="002A4BC6"/>
    <w:rsid w:val="002A4F65"/>
    <w:rsid w:val="002A5705"/>
    <w:rsid w:val="002A70C6"/>
    <w:rsid w:val="002B049F"/>
    <w:rsid w:val="002B1BCC"/>
    <w:rsid w:val="002B402C"/>
    <w:rsid w:val="002B4524"/>
    <w:rsid w:val="002B515A"/>
    <w:rsid w:val="002B57E5"/>
    <w:rsid w:val="002B6876"/>
    <w:rsid w:val="002B6ADD"/>
    <w:rsid w:val="002B7A86"/>
    <w:rsid w:val="002C0D98"/>
    <w:rsid w:val="002C27E4"/>
    <w:rsid w:val="002C5A0C"/>
    <w:rsid w:val="002C6DB9"/>
    <w:rsid w:val="002D03AE"/>
    <w:rsid w:val="002D36CD"/>
    <w:rsid w:val="002D47D6"/>
    <w:rsid w:val="002D6B66"/>
    <w:rsid w:val="002E0443"/>
    <w:rsid w:val="002E06CF"/>
    <w:rsid w:val="002E08AF"/>
    <w:rsid w:val="002E251F"/>
    <w:rsid w:val="002E2FFE"/>
    <w:rsid w:val="002E4275"/>
    <w:rsid w:val="002E5600"/>
    <w:rsid w:val="002E6802"/>
    <w:rsid w:val="002F0C17"/>
    <w:rsid w:val="002F1AA2"/>
    <w:rsid w:val="002F2A4C"/>
    <w:rsid w:val="002F2DC7"/>
    <w:rsid w:val="002F38F8"/>
    <w:rsid w:val="002F668A"/>
    <w:rsid w:val="002F714E"/>
    <w:rsid w:val="002F73FD"/>
    <w:rsid w:val="0030179F"/>
    <w:rsid w:val="003018F8"/>
    <w:rsid w:val="003056EE"/>
    <w:rsid w:val="00310894"/>
    <w:rsid w:val="003138E4"/>
    <w:rsid w:val="003151F9"/>
    <w:rsid w:val="003157B9"/>
    <w:rsid w:val="00316B31"/>
    <w:rsid w:val="00317073"/>
    <w:rsid w:val="0032040A"/>
    <w:rsid w:val="00322922"/>
    <w:rsid w:val="0032642B"/>
    <w:rsid w:val="00326CAC"/>
    <w:rsid w:val="00327693"/>
    <w:rsid w:val="0033199E"/>
    <w:rsid w:val="00335E93"/>
    <w:rsid w:val="00336499"/>
    <w:rsid w:val="00336922"/>
    <w:rsid w:val="003454BA"/>
    <w:rsid w:val="00346173"/>
    <w:rsid w:val="00350E1B"/>
    <w:rsid w:val="003514B0"/>
    <w:rsid w:val="00351876"/>
    <w:rsid w:val="00351EB8"/>
    <w:rsid w:val="00353B18"/>
    <w:rsid w:val="00353D50"/>
    <w:rsid w:val="0035431B"/>
    <w:rsid w:val="0035754B"/>
    <w:rsid w:val="003619B0"/>
    <w:rsid w:val="003631E2"/>
    <w:rsid w:val="00363511"/>
    <w:rsid w:val="0036516B"/>
    <w:rsid w:val="003654CB"/>
    <w:rsid w:val="00366469"/>
    <w:rsid w:val="0036753F"/>
    <w:rsid w:val="00371B0B"/>
    <w:rsid w:val="00371D03"/>
    <w:rsid w:val="00372492"/>
    <w:rsid w:val="00372853"/>
    <w:rsid w:val="00372A8C"/>
    <w:rsid w:val="0037434E"/>
    <w:rsid w:val="003751FB"/>
    <w:rsid w:val="00376611"/>
    <w:rsid w:val="003857F7"/>
    <w:rsid w:val="0039091E"/>
    <w:rsid w:val="0039176D"/>
    <w:rsid w:val="00392D38"/>
    <w:rsid w:val="00394752"/>
    <w:rsid w:val="00394980"/>
    <w:rsid w:val="00395339"/>
    <w:rsid w:val="00396130"/>
    <w:rsid w:val="003961CB"/>
    <w:rsid w:val="003963C5"/>
    <w:rsid w:val="003A100D"/>
    <w:rsid w:val="003A28C7"/>
    <w:rsid w:val="003A390B"/>
    <w:rsid w:val="003A4510"/>
    <w:rsid w:val="003A5F8A"/>
    <w:rsid w:val="003B0111"/>
    <w:rsid w:val="003B37D4"/>
    <w:rsid w:val="003B47FC"/>
    <w:rsid w:val="003B56CD"/>
    <w:rsid w:val="003B58C6"/>
    <w:rsid w:val="003B6D62"/>
    <w:rsid w:val="003B7382"/>
    <w:rsid w:val="003C0088"/>
    <w:rsid w:val="003C1D3F"/>
    <w:rsid w:val="003C3574"/>
    <w:rsid w:val="003C4FBE"/>
    <w:rsid w:val="003D0FB9"/>
    <w:rsid w:val="003D2489"/>
    <w:rsid w:val="003D30CF"/>
    <w:rsid w:val="003D3D3D"/>
    <w:rsid w:val="003D44F5"/>
    <w:rsid w:val="003D78F3"/>
    <w:rsid w:val="003E082F"/>
    <w:rsid w:val="003E19DB"/>
    <w:rsid w:val="003E40E4"/>
    <w:rsid w:val="003E4A53"/>
    <w:rsid w:val="003F12C4"/>
    <w:rsid w:val="003F23D5"/>
    <w:rsid w:val="003F3AD2"/>
    <w:rsid w:val="003F5D73"/>
    <w:rsid w:val="004005D3"/>
    <w:rsid w:val="00401662"/>
    <w:rsid w:val="00401B04"/>
    <w:rsid w:val="004024F4"/>
    <w:rsid w:val="00402DDE"/>
    <w:rsid w:val="0040322F"/>
    <w:rsid w:val="00406578"/>
    <w:rsid w:val="00406B98"/>
    <w:rsid w:val="004106DD"/>
    <w:rsid w:val="004109DC"/>
    <w:rsid w:val="004115A9"/>
    <w:rsid w:val="00412494"/>
    <w:rsid w:val="004124FD"/>
    <w:rsid w:val="00412AFF"/>
    <w:rsid w:val="00416631"/>
    <w:rsid w:val="004212A7"/>
    <w:rsid w:val="00424FC2"/>
    <w:rsid w:val="00426ACF"/>
    <w:rsid w:val="00437F2E"/>
    <w:rsid w:val="00440035"/>
    <w:rsid w:val="004408B8"/>
    <w:rsid w:val="004414E2"/>
    <w:rsid w:val="004421FF"/>
    <w:rsid w:val="004435C6"/>
    <w:rsid w:val="004453BD"/>
    <w:rsid w:val="0044555E"/>
    <w:rsid w:val="00450536"/>
    <w:rsid w:val="00450D30"/>
    <w:rsid w:val="004528F3"/>
    <w:rsid w:val="004550DB"/>
    <w:rsid w:val="004554A9"/>
    <w:rsid w:val="00456451"/>
    <w:rsid w:val="004607F9"/>
    <w:rsid w:val="00461043"/>
    <w:rsid w:val="00461B3C"/>
    <w:rsid w:val="0046278B"/>
    <w:rsid w:val="00463883"/>
    <w:rsid w:val="004661A6"/>
    <w:rsid w:val="00466C30"/>
    <w:rsid w:val="00471B89"/>
    <w:rsid w:val="004722E1"/>
    <w:rsid w:val="0047269E"/>
    <w:rsid w:val="0047273C"/>
    <w:rsid w:val="00473680"/>
    <w:rsid w:val="00473E3D"/>
    <w:rsid w:val="00474D99"/>
    <w:rsid w:val="004755AC"/>
    <w:rsid w:val="00477216"/>
    <w:rsid w:val="0047724E"/>
    <w:rsid w:val="00477EBE"/>
    <w:rsid w:val="004848D3"/>
    <w:rsid w:val="00493BAB"/>
    <w:rsid w:val="004957C8"/>
    <w:rsid w:val="004960E9"/>
    <w:rsid w:val="00496231"/>
    <w:rsid w:val="00497FA8"/>
    <w:rsid w:val="004A1A5F"/>
    <w:rsid w:val="004A43F9"/>
    <w:rsid w:val="004A5B2B"/>
    <w:rsid w:val="004A731D"/>
    <w:rsid w:val="004B01A6"/>
    <w:rsid w:val="004B19B0"/>
    <w:rsid w:val="004B457F"/>
    <w:rsid w:val="004B6FE3"/>
    <w:rsid w:val="004C0546"/>
    <w:rsid w:val="004C07F9"/>
    <w:rsid w:val="004C3522"/>
    <w:rsid w:val="004C3F3F"/>
    <w:rsid w:val="004C558A"/>
    <w:rsid w:val="004C64BE"/>
    <w:rsid w:val="004D04BF"/>
    <w:rsid w:val="004D0597"/>
    <w:rsid w:val="004D0B1D"/>
    <w:rsid w:val="004D32D7"/>
    <w:rsid w:val="004D6066"/>
    <w:rsid w:val="004D74E8"/>
    <w:rsid w:val="004E0BF8"/>
    <w:rsid w:val="004E3183"/>
    <w:rsid w:val="004E58F1"/>
    <w:rsid w:val="004E5A39"/>
    <w:rsid w:val="004E6734"/>
    <w:rsid w:val="004F413E"/>
    <w:rsid w:val="004F5515"/>
    <w:rsid w:val="004F5EFC"/>
    <w:rsid w:val="004F646A"/>
    <w:rsid w:val="004F7698"/>
    <w:rsid w:val="0050064E"/>
    <w:rsid w:val="00500C95"/>
    <w:rsid w:val="00500D8A"/>
    <w:rsid w:val="00502D9C"/>
    <w:rsid w:val="0050494A"/>
    <w:rsid w:val="00504D8A"/>
    <w:rsid w:val="00505BA4"/>
    <w:rsid w:val="005078A6"/>
    <w:rsid w:val="00510560"/>
    <w:rsid w:val="00517396"/>
    <w:rsid w:val="00522C9E"/>
    <w:rsid w:val="005232F7"/>
    <w:rsid w:val="00525DBF"/>
    <w:rsid w:val="00526458"/>
    <w:rsid w:val="00527395"/>
    <w:rsid w:val="005276C9"/>
    <w:rsid w:val="005276D1"/>
    <w:rsid w:val="005278F9"/>
    <w:rsid w:val="005316E6"/>
    <w:rsid w:val="00531D41"/>
    <w:rsid w:val="00532365"/>
    <w:rsid w:val="005326CF"/>
    <w:rsid w:val="00532933"/>
    <w:rsid w:val="00534076"/>
    <w:rsid w:val="00534543"/>
    <w:rsid w:val="0053543F"/>
    <w:rsid w:val="00536C10"/>
    <w:rsid w:val="00536C55"/>
    <w:rsid w:val="00537D75"/>
    <w:rsid w:val="005400A8"/>
    <w:rsid w:val="00540B99"/>
    <w:rsid w:val="00541D1E"/>
    <w:rsid w:val="0054343E"/>
    <w:rsid w:val="00543C6E"/>
    <w:rsid w:val="00544B68"/>
    <w:rsid w:val="0054666F"/>
    <w:rsid w:val="005502A3"/>
    <w:rsid w:val="00550680"/>
    <w:rsid w:val="0055181B"/>
    <w:rsid w:val="00552A5D"/>
    <w:rsid w:val="00552E04"/>
    <w:rsid w:val="00552F1C"/>
    <w:rsid w:val="00555415"/>
    <w:rsid w:val="00555C0F"/>
    <w:rsid w:val="00555E1D"/>
    <w:rsid w:val="00555E7F"/>
    <w:rsid w:val="00561699"/>
    <w:rsid w:val="005619C1"/>
    <w:rsid w:val="00562918"/>
    <w:rsid w:val="005639E4"/>
    <w:rsid w:val="00563A50"/>
    <w:rsid w:val="00563DE1"/>
    <w:rsid w:val="005651D1"/>
    <w:rsid w:val="005660E0"/>
    <w:rsid w:val="00566584"/>
    <w:rsid w:val="00567D5A"/>
    <w:rsid w:val="00570896"/>
    <w:rsid w:val="00570F30"/>
    <w:rsid w:val="0057181F"/>
    <w:rsid w:val="00571D45"/>
    <w:rsid w:val="0057331E"/>
    <w:rsid w:val="00574775"/>
    <w:rsid w:val="005775AF"/>
    <w:rsid w:val="0058079C"/>
    <w:rsid w:val="005817ED"/>
    <w:rsid w:val="00581D11"/>
    <w:rsid w:val="0058258F"/>
    <w:rsid w:val="0058630E"/>
    <w:rsid w:val="00591F09"/>
    <w:rsid w:val="00594E9D"/>
    <w:rsid w:val="00594F9D"/>
    <w:rsid w:val="00595FC9"/>
    <w:rsid w:val="005961F5"/>
    <w:rsid w:val="00596E6A"/>
    <w:rsid w:val="005A0175"/>
    <w:rsid w:val="005A1AAB"/>
    <w:rsid w:val="005A1B67"/>
    <w:rsid w:val="005A2A8C"/>
    <w:rsid w:val="005A30F6"/>
    <w:rsid w:val="005A65C5"/>
    <w:rsid w:val="005B149B"/>
    <w:rsid w:val="005B266D"/>
    <w:rsid w:val="005B31BA"/>
    <w:rsid w:val="005B3DAD"/>
    <w:rsid w:val="005C03F4"/>
    <w:rsid w:val="005C0E7C"/>
    <w:rsid w:val="005C33D1"/>
    <w:rsid w:val="005C5635"/>
    <w:rsid w:val="005C6229"/>
    <w:rsid w:val="005C62FB"/>
    <w:rsid w:val="005C77D8"/>
    <w:rsid w:val="005C7987"/>
    <w:rsid w:val="005D0065"/>
    <w:rsid w:val="005D06F3"/>
    <w:rsid w:val="005D0CE5"/>
    <w:rsid w:val="005D2166"/>
    <w:rsid w:val="005D4220"/>
    <w:rsid w:val="005D68F1"/>
    <w:rsid w:val="005D7D1F"/>
    <w:rsid w:val="005E1417"/>
    <w:rsid w:val="005E1D01"/>
    <w:rsid w:val="005E1FBA"/>
    <w:rsid w:val="005E244B"/>
    <w:rsid w:val="005E544C"/>
    <w:rsid w:val="005E61C9"/>
    <w:rsid w:val="005E62B7"/>
    <w:rsid w:val="005F105D"/>
    <w:rsid w:val="005F366F"/>
    <w:rsid w:val="005F388A"/>
    <w:rsid w:val="005F4429"/>
    <w:rsid w:val="005F4E2E"/>
    <w:rsid w:val="00600C5F"/>
    <w:rsid w:val="00600D4D"/>
    <w:rsid w:val="006030BB"/>
    <w:rsid w:val="00603579"/>
    <w:rsid w:val="006046EA"/>
    <w:rsid w:val="006053F4"/>
    <w:rsid w:val="006056FA"/>
    <w:rsid w:val="00607930"/>
    <w:rsid w:val="00612BAA"/>
    <w:rsid w:val="00615BCD"/>
    <w:rsid w:val="00620C4C"/>
    <w:rsid w:val="0062121B"/>
    <w:rsid w:val="006214F9"/>
    <w:rsid w:val="00622906"/>
    <w:rsid w:val="00624576"/>
    <w:rsid w:val="00624AD1"/>
    <w:rsid w:val="00625FE0"/>
    <w:rsid w:val="00627883"/>
    <w:rsid w:val="00630161"/>
    <w:rsid w:val="006305E4"/>
    <w:rsid w:val="00631205"/>
    <w:rsid w:val="006323E0"/>
    <w:rsid w:val="00632975"/>
    <w:rsid w:val="0063336D"/>
    <w:rsid w:val="00633C1E"/>
    <w:rsid w:val="006344AF"/>
    <w:rsid w:val="006366D9"/>
    <w:rsid w:val="00641F7C"/>
    <w:rsid w:val="0064269F"/>
    <w:rsid w:val="00642D19"/>
    <w:rsid w:val="00642E08"/>
    <w:rsid w:val="00643182"/>
    <w:rsid w:val="00643B51"/>
    <w:rsid w:val="00644F1E"/>
    <w:rsid w:val="006450E3"/>
    <w:rsid w:val="00645600"/>
    <w:rsid w:val="006467ED"/>
    <w:rsid w:val="00651B6D"/>
    <w:rsid w:val="00651CC8"/>
    <w:rsid w:val="00652124"/>
    <w:rsid w:val="00652805"/>
    <w:rsid w:val="0065390D"/>
    <w:rsid w:val="0065475A"/>
    <w:rsid w:val="006557C0"/>
    <w:rsid w:val="00655B93"/>
    <w:rsid w:val="00655E84"/>
    <w:rsid w:val="006564DA"/>
    <w:rsid w:val="0065670C"/>
    <w:rsid w:val="006568C3"/>
    <w:rsid w:val="0066099A"/>
    <w:rsid w:val="00660D0C"/>
    <w:rsid w:val="00662858"/>
    <w:rsid w:val="006639A8"/>
    <w:rsid w:val="006644D2"/>
    <w:rsid w:val="00664A81"/>
    <w:rsid w:val="0066584B"/>
    <w:rsid w:val="00666CF9"/>
    <w:rsid w:val="00666DB1"/>
    <w:rsid w:val="00666E14"/>
    <w:rsid w:val="006706A4"/>
    <w:rsid w:val="00672821"/>
    <w:rsid w:val="00673918"/>
    <w:rsid w:val="00673C73"/>
    <w:rsid w:val="00674093"/>
    <w:rsid w:val="00675175"/>
    <w:rsid w:val="00681777"/>
    <w:rsid w:val="00681E8E"/>
    <w:rsid w:val="00682FBB"/>
    <w:rsid w:val="00683C85"/>
    <w:rsid w:val="00686EB4"/>
    <w:rsid w:val="0068729F"/>
    <w:rsid w:val="00690435"/>
    <w:rsid w:val="006906F4"/>
    <w:rsid w:val="00693EEA"/>
    <w:rsid w:val="00693EFB"/>
    <w:rsid w:val="00694998"/>
    <w:rsid w:val="006957D1"/>
    <w:rsid w:val="0069627B"/>
    <w:rsid w:val="006A09D7"/>
    <w:rsid w:val="006A19F7"/>
    <w:rsid w:val="006A4437"/>
    <w:rsid w:val="006A4642"/>
    <w:rsid w:val="006A6844"/>
    <w:rsid w:val="006B0EB7"/>
    <w:rsid w:val="006B15FF"/>
    <w:rsid w:val="006B338F"/>
    <w:rsid w:val="006B4AE8"/>
    <w:rsid w:val="006C2F1D"/>
    <w:rsid w:val="006C48DE"/>
    <w:rsid w:val="006C4CC7"/>
    <w:rsid w:val="006C4D25"/>
    <w:rsid w:val="006C59AD"/>
    <w:rsid w:val="006C6CB7"/>
    <w:rsid w:val="006D1F4D"/>
    <w:rsid w:val="006D2498"/>
    <w:rsid w:val="006D41C1"/>
    <w:rsid w:val="006D69CD"/>
    <w:rsid w:val="006D6E77"/>
    <w:rsid w:val="006D7A5F"/>
    <w:rsid w:val="006E1AC3"/>
    <w:rsid w:val="006E3C00"/>
    <w:rsid w:val="006F1762"/>
    <w:rsid w:val="006F3881"/>
    <w:rsid w:val="007002F4"/>
    <w:rsid w:val="0070100E"/>
    <w:rsid w:val="00702C8A"/>
    <w:rsid w:val="00703C27"/>
    <w:rsid w:val="00704F2D"/>
    <w:rsid w:val="00705668"/>
    <w:rsid w:val="00705C38"/>
    <w:rsid w:val="00712130"/>
    <w:rsid w:val="00713BEA"/>
    <w:rsid w:val="00713D54"/>
    <w:rsid w:val="00715259"/>
    <w:rsid w:val="007153E6"/>
    <w:rsid w:val="00715DC7"/>
    <w:rsid w:val="0072098E"/>
    <w:rsid w:val="0072434D"/>
    <w:rsid w:val="00724CF4"/>
    <w:rsid w:val="00725E4F"/>
    <w:rsid w:val="00732517"/>
    <w:rsid w:val="00732BDB"/>
    <w:rsid w:val="00732CC6"/>
    <w:rsid w:val="007332EB"/>
    <w:rsid w:val="0073359D"/>
    <w:rsid w:val="00734515"/>
    <w:rsid w:val="00735615"/>
    <w:rsid w:val="00735D2A"/>
    <w:rsid w:val="007417C7"/>
    <w:rsid w:val="00742535"/>
    <w:rsid w:val="00743C8C"/>
    <w:rsid w:val="00743DE3"/>
    <w:rsid w:val="00744CBF"/>
    <w:rsid w:val="007452F2"/>
    <w:rsid w:val="00745E8E"/>
    <w:rsid w:val="007460E9"/>
    <w:rsid w:val="00746AB7"/>
    <w:rsid w:val="0074750A"/>
    <w:rsid w:val="00752779"/>
    <w:rsid w:val="00757678"/>
    <w:rsid w:val="0075795C"/>
    <w:rsid w:val="0076039A"/>
    <w:rsid w:val="0076270B"/>
    <w:rsid w:val="007631CF"/>
    <w:rsid w:val="00763AED"/>
    <w:rsid w:val="00763C23"/>
    <w:rsid w:val="00765010"/>
    <w:rsid w:val="007659D0"/>
    <w:rsid w:val="00767C73"/>
    <w:rsid w:val="00767CEC"/>
    <w:rsid w:val="00771A4C"/>
    <w:rsid w:val="00771B53"/>
    <w:rsid w:val="00772DE2"/>
    <w:rsid w:val="00772EF8"/>
    <w:rsid w:val="007756C5"/>
    <w:rsid w:val="0077633F"/>
    <w:rsid w:val="00776553"/>
    <w:rsid w:val="00777C00"/>
    <w:rsid w:val="0078005C"/>
    <w:rsid w:val="007807A8"/>
    <w:rsid w:val="007811E9"/>
    <w:rsid w:val="00782175"/>
    <w:rsid w:val="007845BE"/>
    <w:rsid w:val="00784AED"/>
    <w:rsid w:val="00784F97"/>
    <w:rsid w:val="00786AEE"/>
    <w:rsid w:val="007901D8"/>
    <w:rsid w:val="00790AED"/>
    <w:rsid w:val="00792257"/>
    <w:rsid w:val="00792F66"/>
    <w:rsid w:val="00793BA3"/>
    <w:rsid w:val="00793C17"/>
    <w:rsid w:val="00795EC3"/>
    <w:rsid w:val="00795ED1"/>
    <w:rsid w:val="00796109"/>
    <w:rsid w:val="007A14EF"/>
    <w:rsid w:val="007A62C7"/>
    <w:rsid w:val="007B01AC"/>
    <w:rsid w:val="007B13DD"/>
    <w:rsid w:val="007B30B3"/>
    <w:rsid w:val="007B6FA9"/>
    <w:rsid w:val="007C22D2"/>
    <w:rsid w:val="007C2A67"/>
    <w:rsid w:val="007C3897"/>
    <w:rsid w:val="007C557E"/>
    <w:rsid w:val="007C5B20"/>
    <w:rsid w:val="007C6367"/>
    <w:rsid w:val="007C7A60"/>
    <w:rsid w:val="007D003B"/>
    <w:rsid w:val="007D12A8"/>
    <w:rsid w:val="007D1832"/>
    <w:rsid w:val="007D2CC0"/>
    <w:rsid w:val="007D2F71"/>
    <w:rsid w:val="007D644B"/>
    <w:rsid w:val="007E0567"/>
    <w:rsid w:val="007E4A9F"/>
    <w:rsid w:val="007E6528"/>
    <w:rsid w:val="007E72BB"/>
    <w:rsid w:val="007F0B3A"/>
    <w:rsid w:val="007F0FE9"/>
    <w:rsid w:val="007F26DE"/>
    <w:rsid w:val="007F309A"/>
    <w:rsid w:val="007F36A6"/>
    <w:rsid w:val="007F41F9"/>
    <w:rsid w:val="007F4CE8"/>
    <w:rsid w:val="007F53C6"/>
    <w:rsid w:val="007F560D"/>
    <w:rsid w:val="007F6D4D"/>
    <w:rsid w:val="007F73FE"/>
    <w:rsid w:val="007F749E"/>
    <w:rsid w:val="007F7F29"/>
    <w:rsid w:val="008006D1"/>
    <w:rsid w:val="008016B7"/>
    <w:rsid w:val="008022B5"/>
    <w:rsid w:val="008023A0"/>
    <w:rsid w:val="00802557"/>
    <w:rsid w:val="00802C4A"/>
    <w:rsid w:val="008034A7"/>
    <w:rsid w:val="00805D48"/>
    <w:rsid w:val="00806118"/>
    <w:rsid w:val="00806AA4"/>
    <w:rsid w:val="0081000C"/>
    <w:rsid w:val="0081119A"/>
    <w:rsid w:val="00811547"/>
    <w:rsid w:val="00814BCE"/>
    <w:rsid w:val="008151F5"/>
    <w:rsid w:val="00816428"/>
    <w:rsid w:val="0081794F"/>
    <w:rsid w:val="00817CC5"/>
    <w:rsid w:val="00820559"/>
    <w:rsid w:val="00820AFB"/>
    <w:rsid w:val="00821FD0"/>
    <w:rsid w:val="00823150"/>
    <w:rsid w:val="0082489F"/>
    <w:rsid w:val="008249F4"/>
    <w:rsid w:val="00827515"/>
    <w:rsid w:val="00827C35"/>
    <w:rsid w:val="008311AC"/>
    <w:rsid w:val="008315B2"/>
    <w:rsid w:val="008324EE"/>
    <w:rsid w:val="0083458E"/>
    <w:rsid w:val="008351CA"/>
    <w:rsid w:val="0083581A"/>
    <w:rsid w:val="008402CF"/>
    <w:rsid w:val="008413F3"/>
    <w:rsid w:val="00843690"/>
    <w:rsid w:val="0084397D"/>
    <w:rsid w:val="00843B3F"/>
    <w:rsid w:val="00846E5A"/>
    <w:rsid w:val="00847C91"/>
    <w:rsid w:val="0085411C"/>
    <w:rsid w:val="008569FF"/>
    <w:rsid w:val="00857030"/>
    <w:rsid w:val="00862F6F"/>
    <w:rsid w:val="008632E5"/>
    <w:rsid w:val="00863B1B"/>
    <w:rsid w:val="008663ED"/>
    <w:rsid w:val="00870574"/>
    <w:rsid w:val="00873A22"/>
    <w:rsid w:val="00874B26"/>
    <w:rsid w:val="00876978"/>
    <w:rsid w:val="00880301"/>
    <w:rsid w:val="0088066D"/>
    <w:rsid w:val="00881200"/>
    <w:rsid w:val="0088124D"/>
    <w:rsid w:val="0088165A"/>
    <w:rsid w:val="008826E1"/>
    <w:rsid w:val="00882763"/>
    <w:rsid w:val="00882921"/>
    <w:rsid w:val="00882E9C"/>
    <w:rsid w:val="00883508"/>
    <w:rsid w:val="00884AA5"/>
    <w:rsid w:val="008855B2"/>
    <w:rsid w:val="00886C87"/>
    <w:rsid w:val="00886ECC"/>
    <w:rsid w:val="0088797A"/>
    <w:rsid w:val="00890C8A"/>
    <w:rsid w:val="00892A13"/>
    <w:rsid w:val="0089453E"/>
    <w:rsid w:val="008959B7"/>
    <w:rsid w:val="008970E5"/>
    <w:rsid w:val="008972B6"/>
    <w:rsid w:val="0089758A"/>
    <w:rsid w:val="008A4CC5"/>
    <w:rsid w:val="008A4DEF"/>
    <w:rsid w:val="008A5C34"/>
    <w:rsid w:val="008A6A55"/>
    <w:rsid w:val="008B04B1"/>
    <w:rsid w:val="008B07E3"/>
    <w:rsid w:val="008B0925"/>
    <w:rsid w:val="008B2AA5"/>
    <w:rsid w:val="008B3E70"/>
    <w:rsid w:val="008C052C"/>
    <w:rsid w:val="008C2F59"/>
    <w:rsid w:val="008C4A49"/>
    <w:rsid w:val="008C6118"/>
    <w:rsid w:val="008D6D6F"/>
    <w:rsid w:val="008D7938"/>
    <w:rsid w:val="008D7F74"/>
    <w:rsid w:val="008E0D17"/>
    <w:rsid w:val="008E1387"/>
    <w:rsid w:val="008E2333"/>
    <w:rsid w:val="008E7EBE"/>
    <w:rsid w:val="008F03A5"/>
    <w:rsid w:val="008F6C26"/>
    <w:rsid w:val="0090249F"/>
    <w:rsid w:val="0090273E"/>
    <w:rsid w:val="009030B7"/>
    <w:rsid w:val="00903772"/>
    <w:rsid w:val="00904C1C"/>
    <w:rsid w:val="00905106"/>
    <w:rsid w:val="009053C4"/>
    <w:rsid w:val="00906151"/>
    <w:rsid w:val="00906514"/>
    <w:rsid w:val="009069A4"/>
    <w:rsid w:val="00907617"/>
    <w:rsid w:val="0091068E"/>
    <w:rsid w:val="00911D05"/>
    <w:rsid w:val="00911FB3"/>
    <w:rsid w:val="00912197"/>
    <w:rsid w:val="00916166"/>
    <w:rsid w:val="0091660F"/>
    <w:rsid w:val="00916C47"/>
    <w:rsid w:val="0091781B"/>
    <w:rsid w:val="00917A8C"/>
    <w:rsid w:val="00920895"/>
    <w:rsid w:val="00921E01"/>
    <w:rsid w:val="00924B7B"/>
    <w:rsid w:val="009302BE"/>
    <w:rsid w:val="00931662"/>
    <w:rsid w:val="00932192"/>
    <w:rsid w:val="0093467D"/>
    <w:rsid w:val="00935060"/>
    <w:rsid w:val="00936E26"/>
    <w:rsid w:val="0093736D"/>
    <w:rsid w:val="009374A9"/>
    <w:rsid w:val="00940CE3"/>
    <w:rsid w:val="0094208E"/>
    <w:rsid w:val="009427A3"/>
    <w:rsid w:val="00943C58"/>
    <w:rsid w:val="0094475C"/>
    <w:rsid w:val="00945435"/>
    <w:rsid w:val="00945F33"/>
    <w:rsid w:val="009475AA"/>
    <w:rsid w:val="00947CEF"/>
    <w:rsid w:val="00952AF8"/>
    <w:rsid w:val="00952B85"/>
    <w:rsid w:val="00953154"/>
    <w:rsid w:val="009556BE"/>
    <w:rsid w:val="009558AB"/>
    <w:rsid w:val="00955E85"/>
    <w:rsid w:val="009564D0"/>
    <w:rsid w:val="00961A55"/>
    <w:rsid w:val="00961F5A"/>
    <w:rsid w:val="00962E06"/>
    <w:rsid w:val="00963A62"/>
    <w:rsid w:val="00964B3B"/>
    <w:rsid w:val="00966878"/>
    <w:rsid w:val="00967307"/>
    <w:rsid w:val="00974D42"/>
    <w:rsid w:val="009756F8"/>
    <w:rsid w:val="00977207"/>
    <w:rsid w:val="00980562"/>
    <w:rsid w:val="009817E1"/>
    <w:rsid w:val="00984567"/>
    <w:rsid w:val="009849F8"/>
    <w:rsid w:val="00984E4A"/>
    <w:rsid w:val="00984E63"/>
    <w:rsid w:val="00985B2E"/>
    <w:rsid w:val="00985F83"/>
    <w:rsid w:val="00986C1F"/>
    <w:rsid w:val="00990092"/>
    <w:rsid w:val="00991ED7"/>
    <w:rsid w:val="00993CBA"/>
    <w:rsid w:val="00994359"/>
    <w:rsid w:val="009A184D"/>
    <w:rsid w:val="009A19D8"/>
    <w:rsid w:val="009A1ECE"/>
    <w:rsid w:val="009A24CA"/>
    <w:rsid w:val="009A306B"/>
    <w:rsid w:val="009A3869"/>
    <w:rsid w:val="009A6929"/>
    <w:rsid w:val="009A7119"/>
    <w:rsid w:val="009B101E"/>
    <w:rsid w:val="009B3189"/>
    <w:rsid w:val="009B7B2E"/>
    <w:rsid w:val="009C1D55"/>
    <w:rsid w:val="009C2636"/>
    <w:rsid w:val="009C6526"/>
    <w:rsid w:val="009D3203"/>
    <w:rsid w:val="009D3B79"/>
    <w:rsid w:val="009D4B5D"/>
    <w:rsid w:val="009D63AC"/>
    <w:rsid w:val="009D69AE"/>
    <w:rsid w:val="009D72A1"/>
    <w:rsid w:val="009D7827"/>
    <w:rsid w:val="009E244C"/>
    <w:rsid w:val="009E385D"/>
    <w:rsid w:val="009E5244"/>
    <w:rsid w:val="009E6CC7"/>
    <w:rsid w:val="009E75C0"/>
    <w:rsid w:val="009F1CD2"/>
    <w:rsid w:val="009F45F9"/>
    <w:rsid w:val="009F466C"/>
    <w:rsid w:val="009F79B6"/>
    <w:rsid w:val="009F79C3"/>
    <w:rsid w:val="00A00561"/>
    <w:rsid w:val="00A00ED0"/>
    <w:rsid w:val="00A025FF"/>
    <w:rsid w:val="00A02657"/>
    <w:rsid w:val="00A044F7"/>
    <w:rsid w:val="00A068D9"/>
    <w:rsid w:val="00A0765A"/>
    <w:rsid w:val="00A07842"/>
    <w:rsid w:val="00A1045F"/>
    <w:rsid w:val="00A11A06"/>
    <w:rsid w:val="00A1245F"/>
    <w:rsid w:val="00A15FE3"/>
    <w:rsid w:val="00A17025"/>
    <w:rsid w:val="00A22EAE"/>
    <w:rsid w:val="00A2336B"/>
    <w:rsid w:val="00A24CC8"/>
    <w:rsid w:val="00A25B66"/>
    <w:rsid w:val="00A26A91"/>
    <w:rsid w:val="00A26F9C"/>
    <w:rsid w:val="00A274DC"/>
    <w:rsid w:val="00A328F4"/>
    <w:rsid w:val="00A3462C"/>
    <w:rsid w:val="00A35654"/>
    <w:rsid w:val="00A35B89"/>
    <w:rsid w:val="00A35DFD"/>
    <w:rsid w:val="00A3759B"/>
    <w:rsid w:val="00A400BD"/>
    <w:rsid w:val="00A40351"/>
    <w:rsid w:val="00A40397"/>
    <w:rsid w:val="00A41A83"/>
    <w:rsid w:val="00A41CAB"/>
    <w:rsid w:val="00A42243"/>
    <w:rsid w:val="00A42F22"/>
    <w:rsid w:val="00A43564"/>
    <w:rsid w:val="00A444B0"/>
    <w:rsid w:val="00A44841"/>
    <w:rsid w:val="00A44E44"/>
    <w:rsid w:val="00A45F04"/>
    <w:rsid w:val="00A541A6"/>
    <w:rsid w:val="00A54403"/>
    <w:rsid w:val="00A55453"/>
    <w:rsid w:val="00A55EBE"/>
    <w:rsid w:val="00A61F0C"/>
    <w:rsid w:val="00A63C3D"/>
    <w:rsid w:val="00A656FC"/>
    <w:rsid w:val="00A67F19"/>
    <w:rsid w:val="00A70793"/>
    <w:rsid w:val="00A714DC"/>
    <w:rsid w:val="00A72291"/>
    <w:rsid w:val="00A77E4C"/>
    <w:rsid w:val="00A8172D"/>
    <w:rsid w:val="00A82C8F"/>
    <w:rsid w:val="00A8305B"/>
    <w:rsid w:val="00A865AB"/>
    <w:rsid w:val="00A86C72"/>
    <w:rsid w:val="00A8720A"/>
    <w:rsid w:val="00A87740"/>
    <w:rsid w:val="00A8783F"/>
    <w:rsid w:val="00A9068D"/>
    <w:rsid w:val="00A90988"/>
    <w:rsid w:val="00A90BB2"/>
    <w:rsid w:val="00A945D0"/>
    <w:rsid w:val="00AA172D"/>
    <w:rsid w:val="00AA30A9"/>
    <w:rsid w:val="00AA3EEE"/>
    <w:rsid w:val="00AA43B5"/>
    <w:rsid w:val="00AA4811"/>
    <w:rsid w:val="00AA6DAA"/>
    <w:rsid w:val="00AA722E"/>
    <w:rsid w:val="00AA7E43"/>
    <w:rsid w:val="00AB0733"/>
    <w:rsid w:val="00AB3CBD"/>
    <w:rsid w:val="00AB7D1C"/>
    <w:rsid w:val="00AC25E9"/>
    <w:rsid w:val="00AC29DE"/>
    <w:rsid w:val="00AC37E0"/>
    <w:rsid w:val="00AC5020"/>
    <w:rsid w:val="00AC52BD"/>
    <w:rsid w:val="00AC5509"/>
    <w:rsid w:val="00AC5BD2"/>
    <w:rsid w:val="00AC5CC2"/>
    <w:rsid w:val="00AC7EEA"/>
    <w:rsid w:val="00AD19EA"/>
    <w:rsid w:val="00AD1CB8"/>
    <w:rsid w:val="00AD2C42"/>
    <w:rsid w:val="00AD3E00"/>
    <w:rsid w:val="00AD543B"/>
    <w:rsid w:val="00AE1605"/>
    <w:rsid w:val="00AE4015"/>
    <w:rsid w:val="00AE440E"/>
    <w:rsid w:val="00AE4EE6"/>
    <w:rsid w:val="00AE5A46"/>
    <w:rsid w:val="00AE610A"/>
    <w:rsid w:val="00AE6821"/>
    <w:rsid w:val="00AE684E"/>
    <w:rsid w:val="00AE6B2C"/>
    <w:rsid w:val="00AE6BA2"/>
    <w:rsid w:val="00AE78F0"/>
    <w:rsid w:val="00AE7E00"/>
    <w:rsid w:val="00AF1725"/>
    <w:rsid w:val="00AF2F82"/>
    <w:rsid w:val="00AF4059"/>
    <w:rsid w:val="00AF7596"/>
    <w:rsid w:val="00B032FE"/>
    <w:rsid w:val="00B046D7"/>
    <w:rsid w:val="00B054CF"/>
    <w:rsid w:val="00B05725"/>
    <w:rsid w:val="00B077FF"/>
    <w:rsid w:val="00B10A1D"/>
    <w:rsid w:val="00B14FED"/>
    <w:rsid w:val="00B15302"/>
    <w:rsid w:val="00B1759F"/>
    <w:rsid w:val="00B202A4"/>
    <w:rsid w:val="00B219DA"/>
    <w:rsid w:val="00B25119"/>
    <w:rsid w:val="00B25AE4"/>
    <w:rsid w:val="00B277E7"/>
    <w:rsid w:val="00B30A24"/>
    <w:rsid w:val="00B31560"/>
    <w:rsid w:val="00B320CC"/>
    <w:rsid w:val="00B42F44"/>
    <w:rsid w:val="00B437B8"/>
    <w:rsid w:val="00B43F12"/>
    <w:rsid w:val="00B44A76"/>
    <w:rsid w:val="00B45141"/>
    <w:rsid w:val="00B455AC"/>
    <w:rsid w:val="00B468B6"/>
    <w:rsid w:val="00B51942"/>
    <w:rsid w:val="00B5272B"/>
    <w:rsid w:val="00B53F68"/>
    <w:rsid w:val="00B544EF"/>
    <w:rsid w:val="00B568BA"/>
    <w:rsid w:val="00B635AF"/>
    <w:rsid w:val="00B646DA"/>
    <w:rsid w:val="00B66A6C"/>
    <w:rsid w:val="00B66B4E"/>
    <w:rsid w:val="00B66FC5"/>
    <w:rsid w:val="00B70F1A"/>
    <w:rsid w:val="00B712F0"/>
    <w:rsid w:val="00B72296"/>
    <w:rsid w:val="00B725CF"/>
    <w:rsid w:val="00B7694C"/>
    <w:rsid w:val="00B77499"/>
    <w:rsid w:val="00B77963"/>
    <w:rsid w:val="00B77AB8"/>
    <w:rsid w:val="00B80DDB"/>
    <w:rsid w:val="00B824AB"/>
    <w:rsid w:val="00B8511F"/>
    <w:rsid w:val="00B858F1"/>
    <w:rsid w:val="00B860FA"/>
    <w:rsid w:val="00B87F3A"/>
    <w:rsid w:val="00B902E3"/>
    <w:rsid w:val="00B91DC1"/>
    <w:rsid w:val="00B939AA"/>
    <w:rsid w:val="00B93A06"/>
    <w:rsid w:val="00B94232"/>
    <w:rsid w:val="00B9779C"/>
    <w:rsid w:val="00B97DED"/>
    <w:rsid w:val="00BA0103"/>
    <w:rsid w:val="00BA1D43"/>
    <w:rsid w:val="00BA227A"/>
    <w:rsid w:val="00BA2FCA"/>
    <w:rsid w:val="00BB2FD0"/>
    <w:rsid w:val="00BB5B4B"/>
    <w:rsid w:val="00BC180D"/>
    <w:rsid w:val="00BC1E3B"/>
    <w:rsid w:val="00BC1E93"/>
    <w:rsid w:val="00BC3274"/>
    <w:rsid w:val="00BC4266"/>
    <w:rsid w:val="00BC6CE0"/>
    <w:rsid w:val="00BD4C0B"/>
    <w:rsid w:val="00BD6EA0"/>
    <w:rsid w:val="00BE171C"/>
    <w:rsid w:val="00BE256D"/>
    <w:rsid w:val="00BE2839"/>
    <w:rsid w:val="00BE358C"/>
    <w:rsid w:val="00BE3DF5"/>
    <w:rsid w:val="00BE42B9"/>
    <w:rsid w:val="00BE61E0"/>
    <w:rsid w:val="00BF055D"/>
    <w:rsid w:val="00BF1DED"/>
    <w:rsid w:val="00BF36E8"/>
    <w:rsid w:val="00BF3804"/>
    <w:rsid w:val="00BF4759"/>
    <w:rsid w:val="00BF504E"/>
    <w:rsid w:val="00BF5682"/>
    <w:rsid w:val="00BF6BC7"/>
    <w:rsid w:val="00C0077A"/>
    <w:rsid w:val="00C02A18"/>
    <w:rsid w:val="00C059BF"/>
    <w:rsid w:val="00C0793A"/>
    <w:rsid w:val="00C110C8"/>
    <w:rsid w:val="00C115C8"/>
    <w:rsid w:val="00C131B0"/>
    <w:rsid w:val="00C13DED"/>
    <w:rsid w:val="00C142DC"/>
    <w:rsid w:val="00C15743"/>
    <w:rsid w:val="00C16771"/>
    <w:rsid w:val="00C16A63"/>
    <w:rsid w:val="00C2005C"/>
    <w:rsid w:val="00C20233"/>
    <w:rsid w:val="00C203FC"/>
    <w:rsid w:val="00C20EED"/>
    <w:rsid w:val="00C23E8A"/>
    <w:rsid w:val="00C25288"/>
    <w:rsid w:val="00C2542B"/>
    <w:rsid w:val="00C2608B"/>
    <w:rsid w:val="00C2791A"/>
    <w:rsid w:val="00C27CF9"/>
    <w:rsid w:val="00C3195C"/>
    <w:rsid w:val="00C322F3"/>
    <w:rsid w:val="00C359D2"/>
    <w:rsid w:val="00C35E51"/>
    <w:rsid w:val="00C373B7"/>
    <w:rsid w:val="00C373CF"/>
    <w:rsid w:val="00C414AD"/>
    <w:rsid w:val="00C423A5"/>
    <w:rsid w:val="00C4366F"/>
    <w:rsid w:val="00C441F5"/>
    <w:rsid w:val="00C447CA"/>
    <w:rsid w:val="00C50AAE"/>
    <w:rsid w:val="00C56301"/>
    <w:rsid w:val="00C57FB4"/>
    <w:rsid w:val="00C61792"/>
    <w:rsid w:val="00C64F91"/>
    <w:rsid w:val="00C67BD3"/>
    <w:rsid w:val="00C73FA2"/>
    <w:rsid w:val="00C73FD0"/>
    <w:rsid w:val="00C74B25"/>
    <w:rsid w:val="00C7510B"/>
    <w:rsid w:val="00C8006A"/>
    <w:rsid w:val="00C80DC2"/>
    <w:rsid w:val="00C8136F"/>
    <w:rsid w:val="00C82AAE"/>
    <w:rsid w:val="00C870B6"/>
    <w:rsid w:val="00C871C2"/>
    <w:rsid w:val="00C90922"/>
    <w:rsid w:val="00C929B1"/>
    <w:rsid w:val="00C92A14"/>
    <w:rsid w:val="00C93FAF"/>
    <w:rsid w:val="00CA0E15"/>
    <w:rsid w:val="00CA4702"/>
    <w:rsid w:val="00CA536C"/>
    <w:rsid w:val="00CA5EF1"/>
    <w:rsid w:val="00CA63C4"/>
    <w:rsid w:val="00CA6562"/>
    <w:rsid w:val="00CA67EA"/>
    <w:rsid w:val="00CA6EFF"/>
    <w:rsid w:val="00CA7B73"/>
    <w:rsid w:val="00CB0575"/>
    <w:rsid w:val="00CB11B4"/>
    <w:rsid w:val="00CB1A53"/>
    <w:rsid w:val="00CB3F13"/>
    <w:rsid w:val="00CB73AF"/>
    <w:rsid w:val="00CB7A32"/>
    <w:rsid w:val="00CC0825"/>
    <w:rsid w:val="00CC0928"/>
    <w:rsid w:val="00CC1C66"/>
    <w:rsid w:val="00CC1F86"/>
    <w:rsid w:val="00CC3D23"/>
    <w:rsid w:val="00CC3DE8"/>
    <w:rsid w:val="00CC7426"/>
    <w:rsid w:val="00CC7E1E"/>
    <w:rsid w:val="00CD3254"/>
    <w:rsid w:val="00CD4876"/>
    <w:rsid w:val="00CD545C"/>
    <w:rsid w:val="00CD628E"/>
    <w:rsid w:val="00CD6357"/>
    <w:rsid w:val="00CD7865"/>
    <w:rsid w:val="00CD7C68"/>
    <w:rsid w:val="00CE1968"/>
    <w:rsid w:val="00CE33AB"/>
    <w:rsid w:val="00CE5AFF"/>
    <w:rsid w:val="00CF0841"/>
    <w:rsid w:val="00CF2DE5"/>
    <w:rsid w:val="00CF43F6"/>
    <w:rsid w:val="00CF5B5D"/>
    <w:rsid w:val="00CF73C1"/>
    <w:rsid w:val="00CF7DE3"/>
    <w:rsid w:val="00D036FF"/>
    <w:rsid w:val="00D05804"/>
    <w:rsid w:val="00D05F60"/>
    <w:rsid w:val="00D06B07"/>
    <w:rsid w:val="00D1002E"/>
    <w:rsid w:val="00D118B0"/>
    <w:rsid w:val="00D14309"/>
    <w:rsid w:val="00D143BA"/>
    <w:rsid w:val="00D1453D"/>
    <w:rsid w:val="00D149A3"/>
    <w:rsid w:val="00D15F23"/>
    <w:rsid w:val="00D20424"/>
    <w:rsid w:val="00D2092D"/>
    <w:rsid w:val="00D2100B"/>
    <w:rsid w:val="00D234D0"/>
    <w:rsid w:val="00D23E1E"/>
    <w:rsid w:val="00D25E11"/>
    <w:rsid w:val="00D2690F"/>
    <w:rsid w:val="00D26DD5"/>
    <w:rsid w:val="00D30123"/>
    <w:rsid w:val="00D33CF6"/>
    <w:rsid w:val="00D355BE"/>
    <w:rsid w:val="00D36DA1"/>
    <w:rsid w:val="00D40A30"/>
    <w:rsid w:val="00D40CCF"/>
    <w:rsid w:val="00D43AEB"/>
    <w:rsid w:val="00D4697B"/>
    <w:rsid w:val="00D46B6C"/>
    <w:rsid w:val="00D46FA3"/>
    <w:rsid w:val="00D523CC"/>
    <w:rsid w:val="00D538BA"/>
    <w:rsid w:val="00D54B15"/>
    <w:rsid w:val="00D5563A"/>
    <w:rsid w:val="00D55A64"/>
    <w:rsid w:val="00D60771"/>
    <w:rsid w:val="00D60BE0"/>
    <w:rsid w:val="00D60D86"/>
    <w:rsid w:val="00D60FBC"/>
    <w:rsid w:val="00D613CE"/>
    <w:rsid w:val="00D61403"/>
    <w:rsid w:val="00D61B69"/>
    <w:rsid w:val="00D63571"/>
    <w:rsid w:val="00D63859"/>
    <w:rsid w:val="00D64A62"/>
    <w:rsid w:val="00D650A3"/>
    <w:rsid w:val="00D65CAC"/>
    <w:rsid w:val="00D705E8"/>
    <w:rsid w:val="00D714E7"/>
    <w:rsid w:val="00D7382B"/>
    <w:rsid w:val="00D73B05"/>
    <w:rsid w:val="00D7534F"/>
    <w:rsid w:val="00D75667"/>
    <w:rsid w:val="00D75884"/>
    <w:rsid w:val="00D762C6"/>
    <w:rsid w:val="00D81CD1"/>
    <w:rsid w:val="00D8225D"/>
    <w:rsid w:val="00D84585"/>
    <w:rsid w:val="00D85431"/>
    <w:rsid w:val="00D8588B"/>
    <w:rsid w:val="00D912C4"/>
    <w:rsid w:val="00D92754"/>
    <w:rsid w:val="00D94FEE"/>
    <w:rsid w:val="00D95E71"/>
    <w:rsid w:val="00D963B0"/>
    <w:rsid w:val="00D97735"/>
    <w:rsid w:val="00DA172D"/>
    <w:rsid w:val="00DA1836"/>
    <w:rsid w:val="00DA227A"/>
    <w:rsid w:val="00DA2D40"/>
    <w:rsid w:val="00DA3113"/>
    <w:rsid w:val="00DA32E9"/>
    <w:rsid w:val="00DA374F"/>
    <w:rsid w:val="00DA4996"/>
    <w:rsid w:val="00DA52FF"/>
    <w:rsid w:val="00DB3B0B"/>
    <w:rsid w:val="00DC2D8C"/>
    <w:rsid w:val="00DC4C7F"/>
    <w:rsid w:val="00DC4FF4"/>
    <w:rsid w:val="00DC6533"/>
    <w:rsid w:val="00DC79F6"/>
    <w:rsid w:val="00DD0045"/>
    <w:rsid w:val="00DD209D"/>
    <w:rsid w:val="00DD2FE1"/>
    <w:rsid w:val="00DD5343"/>
    <w:rsid w:val="00DD5344"/>
    <w:rsid w:val="00DD59BA"/>
    <w:rsid w:val="00DE17FD"/>
    <w:rsid w:val="00DE21D8"/>
    <w:rsid w:val="00DE2299"/>
    <w:rsid w:val="00DF1993"/>
    <w:rsid w:val="00DF212E"/>
    <w:rsid w:val="00DF2DD1"/>
    <w:rsid w:val="00DF4775"/>
    <w:rsid w:val="00DF4D7D"/>
    <w:rsid w:val="00DF5264"/>
    <w:rsid w:val="00DF5F47"/>
    <w:rsid w:val="00DF6A54"/>
    <w:rsid w:val="00DF78F6"/>
    <w:rsid w:val="00E00541"/>
    <w:rsid w:val="00E02E09"/>
    <w:rsid w:val="00E039B2"/>
    <w:rsid w:val="00E044D5"/>
    <w:rsid w:val="00E05552"/>
    <w:rsid w:val="00E0566A"/>
    <w:rsid w:val="00E06A89"/>
    <w:rsid w:val="00E06BD9"/>
    <w:rsid w:val="00E06F63"/>
    <w:rsid w:val="00E130A8"/>
    <w:rsid w:val="00E148F9"/>
    <w:rsid w:val="00E14DD8"/>
    <w:rsid w:val="00E15858"/>
    <w:rsid w:val="00E16DAA"/>
    <w:rsid w:val="00E171D8"/>
    <w:rsid w:val="00E175A4"/>
    <w:rsid w:val="00E238BA"/>
    <w:rsid w:val="00E243EC"/>
    <w:rsid w:val="00E245F5"/>
    <w:rsid w:val="00E2716D"/>
    <w:rsid w:val="00E2726F"/>
    <w:rsid w:val="00E275B0"/>
    <w:rsid w:val="00E30423"/>
    <w:rsid w:val="00E308DD"/>
    <w:rsid w:val="00E329A1"/>
    <w:rsid w:val="00E34061"/>
    <w:rsid w:val="00E3407E"/>
    <w:rsid w:val="00E3528D"/>
    <w:rsid w:val="00E3649F"/>
    <w:rsid w:val="00E37820"/>
    <w:rsid w:val="00E37B20"/>
    <w:rsid w:val="00E407BB"/>
    <w:rsid w:val="00E42E13"/>
    <w:rsid w:val="00E453E9"/>
    <w:rsid w:val="00E51147"/>
    <w:rsid w:val="00E53070"/>
    <w:rsid w:val="00E55B15"/>
    <w:rsid w:val="00E563C2"/>
    <w:rsid w:val="00E60DED"/>
    <w:rsid w:val="00E61D40"/>
    <w:rsid w:val="00E62E79"/>
    <w:rsid w:val="00E63ABD"/>
    <w:rsid w:val="00E6540D"/>
    <w:rsid w:val="00E72E7E"/>
    <w:rsid w:val="00E73283"/>
    <w:rsid w:val="00E75376"/>
    <w:rsid w:val="00E76788"/>
    <w:rsid w:val="00E7711D"/>
    <w:rsid w:val="00E774A0"/>
    <w:rsid w:val="00E80512"/>
    <w:rsid w:val="00E80F12"/>
    <w:rsid w:val="00E837F9"/>
    <w:rsid w:val="00E843AC"/>
    <w:rsid w:val="00E861A1"/>
    <w:rsid w:val="00E92831"/>
    <w:rsid w:val="00E92AF9"/>
    <w:rsid w:val="00E92F49"/>
    <w:rsid w:val="00E95CF9"/>
    <w:rsid w:val="00E96271"/>
    <w:rsid w:val="00E969E5"/>
    <w:rsid w:val="00E96FC2"/>
    <w:rsid w:val="00E97EE1"/>
    <w:rsid w:val="00EA3327"/>
    <w:rsid w:val="00EA5EE5"/>
    <w:rsid w:val="00EA6987"/>
    <w:rsid w:val="00EA6A66"/>
    <w:rsid w:val="00EC1002"/>
    <w:rsid w:val="00EC16AC"/>
    <w:rsid w:val="00EC1DF4"/>
    <w:rsid w:val="00EC1FDC"/>
    <w:rsid w:val="00EC3493"/>
    <w:rsid w:val="00EC354C"/>
    <w:rsid w:val="00EC5E1D"/>
    <w:rsid w:val="00EC6A2C"/>
    <w:rsid w:val="00ED27B1"/>
    <w:rsid w:val="00ED7D83"/>
    <w:rsid w:val="00EE0CDF"/>
    <w:rsid w:val="00EE16BD"/>
    <w:rsid w:val="00EE18AA"/>
    <w:rsid w:val="00EE25C4"/>
    <w:rsid w:val="00EE4830"/>
    <w:rsid w:val="00EE4D1C"/>
    <w:rsid w:val="00EE6FE5"/>
    <w:rsid w:val="00EE7F1D"/>
    <w:rsid w:val="00EF20B0"/>
    <w:rsid w:val="00EF3376"/>
    <w:rsid w:val="00EF5F6C"/>
    <w:rsid w:val="00EF68FC"/>
    <w:rsid w:val="00EF75B8"/>
    <w:rsid w:val="00EF7788"/>
    <w:rsid w:val="00F02146"/>
    <w:rsid w:val="00F070D4"/>
    <w:rsid w:val="00F1287A"/>
    <w:rsid w:val="00F128CF"/>
    <w:rsid w:val="00F172CD"/>
    <w:rsid w:val="00F20247"/>
    <w:rsid w:val="00F215C7"/>
    <w:rsid w:val="00F24A63"/>
    <w:rsid w:val="00F257CB"/>
    <w:rsid w:val="00F26ADE"/>
    <w:rsid w:val="00F26C20"/>
    <w:rsid w:val="00F26C7B"/>
    <w:rsid w:val="00F26EDD"/>
    <w:rsid w:val="00F27E4F"/>
    <w:rsid w:val="00F31E5F"/>
    <w:rsid w:val="00F32207"/>
    <w:rsid w:val="00F33164"/>
    <w:rsid w:val="00F333E3"/>
    <w:rsid w:val="00F34BCA"/>
    <w:rsid w:val="00F40872"/>
    <w:rsid w:val="00F40BDD"/>
    <w:rsid w:val="00F40F99"/>
    <w:rsid w:val="00F4192C"/>
    <w:rsid w:val="00F41A76"/>
    <w:rsid w:val="00F45C3E"/>
    <w:rsid w:val="00F50169"/>
    <w:rsid w:val="00F5113F"/>
    <w:rsid w:val="00F576A9"/>
    <w:rsid w:val="00F60051"/>
    <w:rsid w:val="00F61EC9"/>
    <w:rsid w:val="00F62839"/>
    <w:rsid w:val="00F64426"/>
    <w:rsid w:val="00F64EB0"/>
    <w:rsid w:val="00F673BC"/>
    <w:rsid w:val="00F67679"/>
    <w:rsid w:val="00F70F20"/>
    <w:rsid w:val="00F7342A"/>
    <w:rsid w:val="00F73ABB"/>
    <w:rsid w:val="00F74D48"/>
    <w:rsid w:val="00F77479"/>
    <w:rsid w:val="00F803F0"/>
    <w:rsid w:val="00F834E2"/>
    <w:rsid w:val="00F83DE2"/>
    <w:rsid w:val="00F84C63"/>
    <w:rsid w:val="00F855E2"/>
    <w:rsid w:val="00F861B5"/>
    <w:rsid w:val="00F86D01"/>
    <w:rsid w:val="00F87D22"/>
    <w:rsid w:val="00F91509"/>
    <w:rsid w:val="00F92B1A"/>
    <w:rsid w:val="00F93D8F"/>
    <w:rsid w:val="00F94DB8"/>
    <w:rsid w:val="00F96039"/>
    <w:rsid w:val="00F970F0"/>
    <w:rsid w:val="00FA02D4"/>
    <w:rsid w:val="00FA0C91"/>
    <w:rsid w:val="00FA1423"/>
    <w:rsid w:val="00FA1ABD"/>
    <w:rsid w:val="00FA1D8B"/>
    <w:rsid w:val="00FA4620"/>
    <w:rsid w:val="00FA5008"/>
    <w:rsid w:val="00FA5643"/>
    <w:rsid w:val="00FB11F9"/>
    <w:rsid w:val="00FB2C3D"/>
    <w:rsid w:val="00FB4513"/>
    <w:rsid w:val="00FB7C8F"/>
    <w:rsid w:val="00FC033B"/>
    <w:rsid w:val="00FC1F10"/>
    <w:rsid w:val="00FC2848"/>
    <w:rsid w:val="00FC3A5D"/>
    <w:rsid w:val="00FC59F1"/>
    <w:rsid w:val="00FC7C76"/>
    <w:rsid w:val="00FD08DE"/>
    <w:rsid w:val="00FD5FED"/>
    <w:rsid w:val="00FD63D2"/>
    <w:rsid w:val="00FD691C"/>
    <w:rsid w:val="00FE28D1"/>
    <w:rsid w:val="00FE4049"/>
    <w:rsid w:val="00FE43B2"/>
    <w:rsid w:val="00FE4D24"/>
    <w:rsid w:val="00FE5A0B"/>
    <w:rsid w:val="00FE61D4"/>
    <w:rsid w:val="00FE6857"/>
    <w:rsid w:val="00FF675C"/>
    <w:rsid w:val="00FF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B25A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emo-kop2">
    <w:name w:val="Memo - kop 2"/>
    <w:basedOn w:val="Standaard"/>
    <w:rsid w:val="005775AF"/>
    <w:pPr>
      <w:spacing w:before="180"/>
      <w:outlineLvl w:val="1"/>
    </w:pPr>
    <w:rPr>
      <w:b/>
      <w:i/>
      <w:sz w:val="22"/>
      <w:szCs w:val="22"/>
    </w:rPr>
  </w:style>
  <w:style w:type="paragraph" w:customStyle="1" w:styleId="Memo-Kop1">
    <w:name w:val="Memo - Kop 1"/>
    <w:basedOn w:val="Standaard"/>
    <w:rsid w:val="005775AF"/>
    <w:pPr>
      <w:spacing w:before="240"/>
      <w:outlineLvl w:val="0"/>
    </w:pPr>
    <w:rPr>
      <w:b/>
      <w:sz w:val="26"/>
      <w:szCs w:val="22"/>
    </w:rPr>
  </w:style>
  <w:style w:type="paragraph" w:customStyle="1" w:styleId="Memo-standaard">
    <w:name w:val="Memo - standaard"/>
    <w:basedOn w:val="Standaard"/>
    <w:rsid w:val="009F466C"/>
    <w:pPr>
      <w:spacing w:before="120"/>
      <w:jc w:val="both"/>
    </w:pPr>
    <w:rPr>
      <w:sz w:val="22"/>
      <w:szCs w:val="20"/>
    </w:rPr>
  </w:style>
  <w:style w:type="paragraph" w:customStyle="1" w:styleId="Memo-voetnoot">
    <w:name w:val="Memo - voetnoot"/>
    <w:basedOn w:val="Voetnoottekst"/>
    <w:rsid w:val="009F466C"/>
    <w:pPr>
      <w:jc w:val="both"/>
    </w:pPr>
    <w:rPr>
      <w:sz w:val="18"/>
    </w:rPr>
  </w:style>
  <w:style w:type="paragraph" w:styleId="Voetnoottekst">
    <w:name w:val="footnote text"/>
    <w:basedOn w:val="Standaard"/>
    <w:semiHidden/>
    <w:rsid w:val="009F466C"/>
    <w:rPr>
      <w:sz w:val="20"/>
      <w:szCs w:val="20"/>
    </w:rPr>
  </w:style>
  <w:style w:type="paragraph" w:customStyle="1" w:styleId="Memo-bijschrift">
    <w:name w:val="Memo - bijschrift"/>
    <w:basedOn w:val="Memo-voetnoot"/>
    <w:rsid w:val="00D538BA"/>
    <w:pPr>
      <w:spacing w:after="120"/>
    </w:pPr>
  </w:style>
  <w:style w:type="paragraph" w:customStyle="1" w:styleId="Memo-figuur">
    <w:name w:val="Memo - figuur"/>
    <w:basedOn w:val="Memo-standaard"/>
    <w:rsid w:val="00D538BA"/>
    <w:pPr>
      <w:keepNext/>
      <w:spacing w:before="240"/>
      <w:jc w:val="center"/>
    </w:pPr>
  </w:style>
  <w:style w:type="paragraph" w:customStyle="1" w:styleId="Memo-referenties">
    <w:name w:val="Memo - referenties"/>
    <w:basedOn w:val="Memo-standaard"/>
    <w:rsid w:val="00F576A9"/>
    <w:pPr>
      <w:numPr>
        <w:numId w:val="1"/>
      </w:numPr>
    </w:pPr>
  </w:style>
  <w:style w:type="character" w:customStyle="1" w:styleId="Kop1Char">
    <w:name w:val="Kop 1 Char"/>
    <w:basedOn w:val="Standaardalinea-lettertype"/>
    <w:link w:val="Kop1"/>
    <w:uiPriority w:val="9"/>
    <w:rsid w:val="00B25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5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25A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B25AE4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6104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1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B25A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emo-kop2">
    <w:name w:val="Memo - kop 2"/>
    <w:basedOn w:val="Standaard"/>
    <w:rsid w:val="005775AF"/>
    <w:pPr>
      <w:spacing w:before="180"/>
      <w:outlineLvl w:val="1"/>
    </w:pPr>
    <w:rPr>
      <w:b/>
      <w:i/>
      <w:sz w:val="22"/>
      <w:szCs w:val="22"/>
    </w:rPr>
  </w:style>
  <w:style w:type="paragraph" w:customStyle="1" w:styleId="Memo-Kop1">
    <w:name w:val="Memo - Kop 1"/>
    <w:basedOn w:val="Standaard"/>
    <w:rsid w:val="005775AF"/>
    <w:pPr>
      <w:spacing w:before="240"/>
      <w:outlineLvl w:val="0"/>
    </w:pPr>
    <w:rPr>
      <w:b/>
      <w:sz w:val="26"/>
      <w:szCs w:val="22"/>
    </w:rPr>
  </w:style>
  <w:style w:type="paragraph" w:customStyle="1" w:styleId="Memo-standaard">
    <w:name w:val="Memo - standaard"/>
    <w:basedOn w:val="Standaard"/>
    <w:rsid w:val="009F466C"/>
    <w:pPr>
      <w:spacing w:before="120"/>
      <w:jc w:val="both"/>
    </w:pPr>
    <w:rPr>
      <w:sz w:val="22"/>
      <w:szCs w:val="20"/>
    </w:rPr>
  </w:style>
  <w:style w:type="paragraph" w:customStyle="1" w:styleId="Memo-voetnoot">
    <w:name w:val="Memo - voetnoot"/>
    <w:basedOn w:val="Voetnoottekst"/>
    <w:rsid w:val="009F466C"/>
    <w:pPr>
      <w:jc w:val="both"/>
    </w:pPr>
    <w:rPr>
      <w:sz w:val="18"/>
    </w:rPr>
  </w:style>
  <w:style w:type="paragraph" w:styleId="Voetnoottekst">
    <w:name w:val="footnote text"/>
    <w:basedOn w:val="Standaard"/>
    <w:semiHidden/>
    <w:rsid w:val="009F466C"/>
    <w:rPr>
      <w:sz w:val="20"/>
      <w:szCs w:val="20"/>
    </w:rPr>
  </w:style>
  <w:style w:type="paragraph" w:customStyle="1" w:styleId="Memo-bijschrift">
    <w:name w:val="Memo - bijschrift"/>
    <w:basedOn w:val="Memo-voetnoot"/>
    <w:rsid w:val="00D538BA"/>
    <w:pPr>
      <w:spacing w:after="120"/>
    </w:pPr>
  </w:style>
  <w:style w:type="paragraph" w:customStyle="1" w:styleId="Memo-figuur">
    <w:name w:val="Memo - figuur"/>
    <w:basedOn w:val="Memo-standaard"/>
    <w:rsid w:val="00D538BA"/>
    <w:pPr>
      <w:keepNext/>
      <w:spacing w:before="240"/>
      <w:jc w:val="center"/>
    </w:pPr>
  </w:style>
  <w:style w:type="paragraph" w:customStyle="1" w:styleId="Memo-referenties">
    <w:name w:val="Memo - referenties"/>
    <w:basedOn w:val="Memo-standaard"/>
    <w:rsid w:val="00F576A9"/>
    <w:pPr>
      <w:numPr>
        <w:numId w:val="1"/>
      </w:numPr>
    </w:pPr>
  </w:style>
  <w:style w:type="character" w:customStyle="1" w:styleId="Kop1Char">
    <w:name w:val="Kop 1 Char"/>
    <w:basedOn w:val="Standaardalinea-lettertype"/>
    <w:link w:val="Kop1"/>
    <w:uiPriority w:val="9"/>
    <w:rsid w:val="00B25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25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25A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B25AE4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6104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1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D5D54676.dotm</Template>
  <TotalTime>0</TotalTime>
  <Pages>1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CBS</Company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Enthoven, L.</dc:creator>
  <cp:lastModifiedBy>Enthoven, L.</cp:lastModifiedBy>
  <cp:revision>1</cp:revision>
  <cp:lastPrinted>2018-09-17T07:57:00Z</cp:lastPrinted>
  <dcterms:created xsi:type="dcterms:W3CDTF">2018-09-14T07:17:00Z</dcterms:created>
  <dcterms:modified xsi:type="dcterms:W3CDTF">2018-09-14T08:59:00Z</dcterms:modified>
</cp:coreProperties>
</file>